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35F3" w14:textId="7D251616" w:rsidR="00396975" w:rsidRDefault="005B4EC0" w:rsidP="00396975">
      <w:pPr>
        <w:pStyle w:val="Kop1"/>
        <w:ind w:left="432" w:hanging="432"/>
        <w:rPr>
          <w:lang w:val="nl-NL"/>
        </w:rPr>
      </w:pPr>
      <w:bookmarkStart w:id="0" w:name="_Toc60936074"/>
      <w:r>
        <w:rPr>
          <w:lang w:val="nl-NL"/>
        </w:rPr>
        <w:t>Reflectie</w:t>
      </w:r>
      <w:r w:rsidR="009663CD">
        <w:rPr>
          <w:lang w:val="nl-NL"/>
        </w:rPr>
        <w:t>o</w:t>
      </w:r>
      <w:r w:rsidR="00396975">
        <w:rPr>
          <w:lang w:val="nl-NL"/>
        </w:rPr>
        <w:t xml:space="preserve">pdracht – </w:t>
      </w:r>
      <w:bookmarkEnd w:id="0"/>
      <w:r>
        <w:rPr>
          <w:lang w:val="nl-NL"/>
        </w:rPr>
        <w:t>Seminaries</w:t>
      </w:r>
    </w:p>
    <w:p w14:paraId="5FD4DC2E" w14:textId="6AD01CDE" w:rsidR="005B4EC0" w:rsidRDefault="005B4EC0" w:rsidP="005B4EC0">
      <w:pPr>
        <w:pStyle w:val="Kop2"/>
        <w:spacing w:after="120"/>
        <w:rPr>
          <w:lang w:val="nl-NL"/>
        </w:rPr>
      </w:pPr>
      <w:r>
        <w:rPr>
          <w:lang w:val="nl-NL"/>
        </w:rPr>
        <w:t>Inleiding</w:t>
      </w:r>
    </w:p>
    <w:p w14:paraId="0690C9A6" w14:textId="4C01F07C" w:rsidR="007C0AE2" w:rsidRDefault="00E731AD" w:rsidP="007C0AE2">
      <w:pPr>
        <w:rPr>
          <w:lang w:val="nl-NL"/>
        </w:rPr>
      </w:pPr>
      <w:r>
        <w:rPr>
          <w:lang w:val="nl-NL"/>
        </w:rPr>
        <w:t xml:space="preserve">Dit </w:t>
      </w:r>
      <w:r w:rsidR="00253D0F">
        <w:rPr>
          <w:lang w:val="nl-NL"/>
        </w:rPr>
        <w:t xml:space="preserve">zijn mijn </w:t>
      </w:r>
      <w:r>
        <w:rPr>
          <w:lang w:val="nl-NL"/>
        </w:rPr>
        <w:t>reflectie</w:t>
      </w:r>
      <w:r w:rsidR="00E546AB">
        <w:rPr>
          <w:lang w:val="nl-NL"/>
        </w:rPr>
        <w:t xml:space="preserve">s </w:t>
      </w:r>
      <w:r w:rsidR="00253D0F">
        <w:rPr>
          <w:lang w:val="nl-NL"/>
        </w:rPr>
        <w:t>over</w:t>
      </w:r>
      <w:r w:rsidR="00E546AB">
        <w:rPr>
          <w:lang w:val="nl-NL"/>
        </w:rPr>
        <w:t xml:space="preserve"> de gasprekers die de </w:t>
      </w:r>
      <w:r w:rsidR="00605DA3">
        <w:rPr>
          <w:lang w:val="nl-NL"/>
        </w:rPr>
        <w:t xml:space="preserve">vorige weken op </w:t>
      </w:r>
      <w:r w:rsidR="008279E5">
        <w:rPr>
          <w:lang w:val="nl-NL"/>
        </w:rPr>
        <w:t xml:space="preserve">mijn </w:t>
      </w:r>
      <w:r w:rsidR="00605DA3">
        <w:rPr>
          <w:lang w:val="nl-NL"/>
        </w:rPr>
        <w:t xml:space="preserve">school zijn verschenen. </w:t>
      </w:r>
      <w:r w:rsidR="00FD08EC">
        <w:rPr>
          <w:lang w:val="nl-NL"/>
        </w:rPr>
        <w:t xml:space="preserve">Ik ga </w:t>
      </w:r>
      <w:r w:rsidR="006C1835">
        <w:rPr>
          <w:lang w:val="nl-NL"/>
        </w:rPr>
        <w:t>het hebben over</w:t>
      </w:r>
      <w:r w:rsidR="008A4AB9">
        <w:rPr>
          <w:lang w:val="nl-NL"/>
        </w:rPr>
        <w:t xml:space="preserve"> het bedrijf van elk</w:t>
      </w:r>
      <w:r w:rsidR="008279E5">
        <w:rPr>
          <w:lang w:val="nl-NL"/>
        </w:rPr>
        <w:t>e</w:t>
      </w:r>
      <w:r w:rsidR="00091A01">
        <w:rPr>
          <w:lang w:val="nl-NL"/>
        </w:rPr>
        <w:t xml:space="preserve"> </w:t>
      </w:r>
      <w:r w:rsidR="008A4AB9">
        <w:rPr>
          <w:lang w:val="nl-NL"/>
        </w:rPr>
        <w:t>gastspreker, hoe hun werkwijze</w:t>
      </w:r>
      <w:r w:rsidR="000377CA">
        <w:rPr>
          <w:lang w:val="nl-NL"/>
        </w:rPr>
        <w:t xml:space="preserve"> en werkdag als volgt eruit ziet. Ik ga voorbeelden geven </w:t>
      </w:r>
      <w:r w:rsidR="0090457D">
        <w:rPr>
          <w:lang w:val="nl-NL"/>
        </w:rPr>
        <w:t>over hun gecreëerde producten.</w:t>
      </w:r>
      <w:r w:rsidR="002163C5">
        <w:rPr>
          <w:lang w:val="nl-NL"/>
        </w:rPr>
        <w:t xml:space="preserve"> </w:t>
      </w:r>
      <w:r w:rsidR="004B1FF0">
        <w:rPr>
          <w:lang w:val="nl-NL"/>
        </w:rPr>
        <w:t xml:space="preserve">Ik ga </w:t>
      </w:r>
      <w:r w:rsidR="006D6BDA">
        <w:rPr>
          <w:lang w:val="nl-NL"/>
        </w:rPr>
        <w:t xml:space="preserve">uitleggen welke bedrijf of job functie </w:t>
      </w:r>
      <w:r w:rsidR="008B1410">
        <w:rPr>
          <w:lang w:val="nl-NL"/>
        </w:rPr>
        <w:t>mij het meest heeft aangesproken</w:t>
      </w:r>
      <w:r w:rsidR="002B69AE">
        <w:rPr>
          <w:lang w:val="nl-NL"/>
        </w:rPr>
        <w:t xml:space="preserve">. Ik ga uitleggen </w:t>
      </w:r>
      <w:r w:rsidR="009050E0">
        <w:rPr>
          <w:lang w:val="nl-NL"/>
        </w:rPr>
        <w:t>waarom ik bij bepaalde bedrijven wil solliciteren.</w:t>
      </w:r>
      <w:r w:rsidR="00230371">
        <w:rPr>
          <w:lang w:val="nl-NL"/>
        </w:rPr>
        <w:t xml:space="preserve"> </w:t>
      </w:r>
      <w:r w:rsidR="00091A01">
        <w:rPr>
          <w:lang w:val="nl-NL"/>
        </w:rPr>
        <w:t xml:space="preserve">Vervolgens leg ik uit hoe mijn beeld over het bedrijfsleven en de verschillende </w:t>
      </w:r>
      <w:r w:rsidR="00AB11C8">
        <w:rPr>
          <w:lang w:val="nl-NL"/>
        </w:rPr>
        <w:t>job</w:t>
      </w:r>
      <w:r w:rsidR="00092D06">
        <w:rPr>
          <w:lang w:val="nl-NL"/>
        </w:rPr>
        <w:t xml:space="preserve"> </w:t>
      </w:r>
      <w:r w:rsidR="00AB11C8">
        <w:rPr>
          <w:lang w:val="nl-NL"/>
        </w:rPr>
        <w:t>functies veranderd</w:t>
      </w:r>
      <w:r w:rsidR="0084490E">
        <w:rPr>
          <w:lang w:val="nl-NL"/>
        </w:rPr>
        <w:t xml:space="preserve"> is. Tenslotte </w:t>
      </w:r>
      <w:r w:rsidR="0034022E">
        <w:rPr>
          <w:lang w:val="nl-NL"/>
        </w:rPr>
        <w:t>som ik mijn voorbereide vragen op</w:t>
      </w:r>
      <w:r w:rsidR="00044C65">
        <w:rPr>
          <w:lang w:val="nl-NL"/>
        </w:rPr>
        <w:t xml:space="preserve"> en </w:t>
      </w:r>
      <w:r w:rsidR="00FE5CC3">
        <w:rPr>
          <w:lang w:val="nl-NL"/>
        </w:rPr>
        <w:t>geef ik er antwoorden op die ik van de gastsprekers</w:t>
      </w:r>
      <w:r w:rsidR="00DE25BF">
        <w:rPr>
          <w:lang w:val="nl-NL"/>
        </w:rPr>
        <w:t xml:space="preserve"> gekregen</w:t>
      </w:r>
      <w:r w:rsidR="004F5646">
        <w:rPr>
          <w:lang w:val="nl-NL"/>
        </w:rPr>
        <w:t xml:space="preserve"> had</w:t>
      </w:r>
      <w:r w:rsidR="00DE25BF">
        <w:rPr>
          <w:lang w:val="nl-NL"/>
        </w:rPr>
        <w:t>.</w:t>
      </w:r>
      <w:r w:rsidR="00B90877">
        <w:rPr>
          <w:lang w:val="nl-NL"/>
        </w:rPr>
        <w:t xml:space="preserve"> </w:t>
      </w:r>
    </w:p>
    <w:p w14:paraId="4F87A493" w14:textId="77777777" w:rsidR="004D4069" w:rsidRDefault="004D4069" w:rsidP="007C0AE2">
      <w:pPr>
        <w:rPr>
          <w:lang w:val="nl-NL"/>
        </w:rPr>
      </w:pPr>
    </w:p>
    <w:p w14:paraId="3F6E090D" w14:textId="7E785E95" w:rsidR="002270EB" w:rsidRDefault="002270EB" w:rsidP="002270EB">
      <w:pPr>
        <w:pStyle w:val="Kop2"/>
        <w:spacing w:after="120"/>
        <w:rPr>
          <w:lang w:val="nl-NL"/>
        </w:rPr>
      </w:pPr>
      <w:proofErr w:type="spellStart"/>
      <w:r>
        <w:rPr>
          <w:lang w:val="nl-NL"/>
        </w:rPr>
        <w:t>Wie</w:t>
      </w:r>
      <w:r w:rsidR="00381612">
        <w:rPr>
          <w:lang w:val="nl-NL"/>
        </w:rPr>
        <w:t>ni</w:t>
      </w:r>
      <w:proofErr w:type="spellEnd"/>
    </w:p>
    <w:p w14:paraId="5FBE2FF7" w14:textId="7BA8422B" w:rsidR="003217FD" w:rsidRPr="0002771E" w:rsidRDefault="003217FD" w:rsidP="008C595E">
      <w:pPr>
        <w:rPr>
          <w:i/>
          <w:iCs/>
          <w:lang w:val="nl-NL"/>
        </w:rPr>
      </w:pPr>
      <w:r w:rsidRPr="0002771E">
        <w:rPr>
          <w:i/>
          <w:iCs/>
          <w:lang w:val="nl-NL"/>
        </w:rPr>
        <w:t>Het bedrijf</w:t>
      </w:r>
    </w:p>
    <w:p w14:paraId="01BF0DDC" w14:textId="600BABA5" w:rsidR="00022DFD" w:rsidRDefault="006A6FA1" w:rsidP="00022DFD">
      <w:pPr>
        <w:rPr>
          <w:lang w:val="nl-NL"/>
        </w:rPr>
      </w:pPr>
      <w:r>
        <w:rPr>
          <w:lang w:val="nl-NL"/>
        </w:rPr>
        <w:t xml:space="preserve">De gastspreker van </w:t>
      </w:r>
      <w:r w:rsidR="00D40127">
        <w:rPr>
          <w:lang w:val="nl-NL"/>
        </w:rPr>
        <w:t xml:space="preserve">dit bedrijf heette Jelle. </w:t>
      </w:r>
      <w:r w:rsidR="00E75B0B">
        <w:rPr>
          <w:lang w:val="nl-NL"/>
        </w:rPr>
        <w:t>Jelle besc</w:t>
      </w:r>
      <w:r w:rsidR="005449BA">
        <w:rPr>
          <w:lang w:val="nl-NL"/>
        </w:rPr>
        <w:t>hreef</w:t>
      </w:r>
      <w:r w:rsidR="00B11A32">
        <w:rPr>
          <w:lang w:val="nl-NL"/>
        </w:rPr>
        <w:t xml:space="preserve"> </w:t>
      </w:r>
      <w:r w:rsidR="00E75B0B">
        <w:rPr>
          <w:lang w:val="nl-NL"/>
        </w:rPr>
        <w:t>dat zijn bedrijf digitale producten</w:t>
      </w:r>
      <w:r w:rsidR="00941372">
        <w:rPr>
          <w:lang w:val="nl-NL"/>
        </w:rPr>
        <w:t xml:space="preserve"> leve</w:t>
      </w:r>
      <w:r w:rsidR="00A459B2">
        <w:rPr>
          <w:lang w:val="nl-NL"/>
        </w:rPr>
        <w:t>rde</w:t>
      </w:r>
      <w:r w:rsidR="00941372">
        <w:rPr>
          <w:lang w:val="nl-NL"/>
        </w:rPr>
        <w:t xml:space="preserve"> die mensen echt nodig hebben, gebruiken en waarderen. </w:t>
      </w:r>
      <w:r w:rsidR="003C7C2B">
        <w:rPr>
          <w:lang w:val="nl-NL"/>
        </w:rPr>
        <w:t xml:space="preserve">In dit bedrijf is internet hun passie. Ze verkennen </w:t>
      </w:r>
      <w:r w:rsidR="00A27DBA">
        <w:rPr>
          <w:lang w:val="nl-NL"/>
        </w:rPr>
        <w:t xml:space="preserve">en </w:t>
      </w:r>
      <w:r w:rsidR="00A27DBA" w:rsidRPr="00A27DBA">
        <w:rPr>
          <w:lang w:val="nl-NL"/>
        </w:rPr>
        <w:t xml:space="preserve">bestuderen voortdurend alles wat met </w:t>
      </w:r>
      <w:r w:rsidR="00AD3F6E">
        <w:rPr>
          <w:lang w:val="nl-NL"/>
        </w:rPr>
        <w:t xml:space="preserve">het </w:t>
      </w:r>
      <w:r w:rsidR="00A27DBA" w:rsidRPr="00A27DBA">
        <w:rPr>
          <w:lang w:val="nl-NL"/>
        </w:rPr>
        <w:t>internet te maken heeft, en blijven altijd op de hoogte van nieuwe evoluties en kansen.</w:t>
      </w:r>
      <w:r w:rsidR="00F97E02">
        <w:rPr>
          <w:lang w:val="nl-NL"/>
        </w:rPr>
        <w:t xml:space="preserve"> Echte </w:t>
      </w:r>
      <w:r w:rsidR="005C59B9">
        <w:rPr>
          <w:lang w:val="nl-NL"/>
        </w:rPr>
        <w:t xml:space="preserve">gebruikers </w:t>
      </w:r>
      <w:r w:rsidR="00F97E02">
        <w:rPr>
          <w:lang w:val="nl-NL"/>
        </w:rPr>
        <w:t xml:space="preserve">die </w:t>
      </w:r>
      <w:r w:rsidR="008104BD">
        <w:rPr>
          <w:lang w:val="nl-NL"/>
        </w:rPr>
        <w:t xml:space="preserve">het </w:t>
      </w:r>
      <w:r w:rsidR="00E17A5D">
        <w:rPr>
          <w:lang w:val="nl-NL"/>
        </w:rPr>
        <w:t>i</w:t>
      </w:r>
      <w:r w:rsidR="00B41AAA">
        <w:rPr>
          <w:lang w:val="nl-NL"/>
        </w:rPr>
        <w:t xml:space="preserve">nternet </w:t>
      </w:r>
      <w:r w:rsidR="00E17A5D">
        <w:rPr>
          <w:lang w:val="nl-NL"/>
        </w:rPr>
        <w:t xml:space="preserve">gebruiken </w:t>
      </w:r>
      <w:r w:rsidR="00B41AAA">
        <w:rPr>
          <w:lang w:val="nl-NL"/>
        </w:rPr>
        <w:t xml:space="preserve">zijn hun kompas. Ze </w:t>
      </w:r>
      <w:r w:rsidR="00122FB2">
        <w:rPr>
          <w:lang w:val="nl-NL"/>
        </w:rPr>
        <w:t>gaan er nooit vanuit dat ze alle antwoorden weten.</w:t>
      </w:r>
      <w:r w:rsidR="00E17A5D">
        <w:rPr>
          <w:lang w:val="nl-NL"/>
        </w:rPr>
        <w:t xml:space="preserve"> De echte gebruikers </w:t>
      </w:r>
      <w:r w:rsidR="00A559E1">
        <w:rPr>
          <w:lang w:val="nl-NL"/>
        </w:rPr>
        <w:t xml:space="preserve">geven </w:t>
      </w:r>
      <w:r w:rsidR="00355E33">
        <w:rPr>
          <w:lang w:val="nl-NL"/>
        </w:rPr>
        <w:t>het bedrijf</w:t>
      </w:r>
      <w:r w:rsidR="00A559E1">
        <w:rPr>
          <w:lang w:val="nl-NL"/>
        </w:rPr>
        <w:t xml:space="preserve"> de antwoorden</w:t>
      </w:r>
      <w:r w:rsidR="00355E33">
        <w:rPr>
          <w:lang w:val="nl-NL"/>
        </w:rPr>
        <w:t xml:space="preserve"> die ze naar zo</w:t>
      </w:r>
      <w:r w:rsidR="00171616">
        <w:rPr>
          <w:lang w:val="nl-NL"/>
        </w:rPr>
        <w:t>eken</w:t>
      </w:r>
      <w:r w:rsidR="00A559E1">
        <w:rPr>
          <w:lang w:val="nl-NL"/>
        </w:rPr>
        <w:t xml:space="preserve"> </w:t>
      </w:r>
      <w:r w:rsidR="00BC4B67">
        <w:rPr>
          <w:lang w:val="nl-NL"/>
        </w:rPr>
        <w:t>en niet andersom.</w:t>
      </w:r>
      <w:r w:rsidR="008642C7">
        <w:rPr>
          <w:lang w:val="nl-NL"/>
        </w:rPr>
        <w:t xml:space="preserve"> </w:t>
      </w:r>
      <w:r w:rsidR="002B486F">
        <w:rPr>
          <w:lang w:val="nl-NL"/>
        </w:rPr>
        <w:t>Ze stellen in het begin de juiste vragen</w:t>
      </w:r>
      <w:r w:rsidR="001E0C46">
        <w:rPr>
          <w:lang w:val="nl-NL"/>
        </w:rPr>
        <w:t>, betrekken vroeg hun gebruikers</w:t>
      </w:r>
      <w:r w:rsidR="0081197D">
        <w:rPr>
          <w:lang w:val="nl-NL"/>
        </w:rPr>
        <w:t xml:space="preserve"> en hebben een </w:t>
      </w:r>
      <w:r w:rsidR="00B90877">
        <w:rPr>
          <w:lang w:val="nl-NL"/>
        </w:rPr>
        <w:t xml:space="preserve">lerende </w:t>
      </w:r>
      <w:proofErr w:type="spellStart"/>
      <w:r w:rsidR="00B90877">
        <w:rPr>
          <w:lang w:val="nl-NL"/>
        </w:rPr>
        <w:t>mindset</w:t>
      </w:r>
      <w:proofErr w:type="spellEnd"/>
      <w:r w:rsidR="00B90877">
        <w:rPr>
          <w:lang w:val="nl-NL"/>
        </w:rPr>
        <w:t>.</w:t>
      </w:r>
      <w:r w:rsidR="008C595E">
        <w:rPr>
          <w:lang w:val="nl-NL"/>
        </w:rPr>
        <w:t xml:space="preserve"> Het is voor hun ook niet de bedoeling dat ze zomaar iets creëren. Ze zorgen ervoor dat alles wat ze creëren, een eigen leven gaat krijgen. Alles was ze maken kan dan ook echt gebruikt worden.</w:t>
      </w:r>
      <w:r w:rsidR="001F7C74">
        <w:rPr>
          <w:lang w:val="nl-NL"/>
        </w:rPr>
        <w:t xml:space="preserve"> Om</w:t>
      </w:r>
      <w:r w:rsidR="00171616">
        <w:rPr>
          <w:lang w:val="nl-NL"/>
        </w:rPr>
        <w:t xml:space="preserve"> </w:t>
      </w:r>
      <w:r w:rsidR="001F7C74">
        <w:rPr>
          <w:lang w:val="nl-NL"/>
        </w:rPr>
        <w:t xml:space="preserve">dat te kunnen doen </w:t>
      </w:r>
      <w:r w:rsidR="00D07716">
        <w:rPr>
          <w:lang w:val="nl-NL"/>
        </w:rPr>
        <w:t>moet je toekomstgericht kunnen denken.</w:t>
      </w:r>
      <w:r w:rsidR="0030247A">
        <w:rPr>
          <w:lang w:val="nl-NL"/>
        </w:rPr>
        <w:t xml:space="preserve"> </w:t>
      </w:r>
      <w:r w:rsidR="00F158BD">
        <w:rPr>
          <w:lang w:val="nl-NL"/>
        </w:rPr>
        <w:t>Dit bedrijf beschrijf</w:t>
      </w:r>
      <w:r w:rsidR="00171616">
        <w:rPr>
          <w:lang w:val="nl-NL"/>
        </w:rPr>
        <w:t>t</w:t>
      </w:r>
      <w:r w:rsidR="00F158BD">
        <w:rPr>
          <w:lang w:val="nl-NL"/>
        </w:rPr>
        <w:t xml:space="preserve"> hun bedrijfscultuur als altijd </w:t>
      </w:r>
      <w:r w:rsidR="00022DFD" w:rsidRPr="006C130B">
        <w:rPr>
          <w:lang w:val="nl-NL"/>
        </w:rPr>
        <w:t xml:space="preserve">open </w:t>
      </w:r>
      <w:r w:rsidR="00022DFD">
        <w:rPr>
          <w:lang w:val="nl-NL"/>
        </w:rPr>
        <w:t xml:space="preserve">en </w:t>
      </w:r>
      <w:r w:rsidR="00022DFD" w:rsidRPr="006C130B">
        <w:rPr>
          <w:lang w:val="nl-NL"/>
        </w:rPr>
        <w:t xml:space="preserve">transparant, gedreven door empathie, inspirerend, no </w:t>
      </w:r>
      <w:proofErr w:type="spellStart"/>
      <w:r w:rsidR="00022DFD" w:rsidRPr="006C130B">
        <w:rPr>
          <w:lang w:val="nl-NL"/>
        </w:rPr>
        <w:t>nonsense</w:t>
      </w:r>
      <w:proofErr w:type="spellEnd"/>
      <w:r w:rsidR="00022DFD" w:rsidRPr="006C130B">
        <w:rPr>
          <w:lang w:val="nl-NL"/>
        </w:rPr>
        <w:t xml:space="preserve">, get shit </w:t>
      </w:r>
      <w:proofErr w:type="spellStart"/>
      <w:r w:rsidR="00022DFD" w:rsidRPr="006C130B">
        <w:rPr>
          <w:lang w:val="nl-NL"/>
        </w:rPr>
        <w:t>done</w:t>
      </w:r>
      <w:proofErr w:type="spellEnd"/>
      <w:r w:rsidR="00022DFD" w:rsidRPr="006C130B">
        <w:rPr>
          <w:lang w:val="nl-NL"/>
        </w:rPr>
        <w:t xml:space="preserve">, met een </w:t>
      </w:r>
      <w:r w:rsidR="00022DFD">
        <w:rPr>
          <w:lang w:val="nl-NL"/>
        </w:rPr>
        <w:t xml:space="preserve">nauwkeurige </w:t>
      </w:r>
      <w:proofErr w:type="spellStart"/>
      <w:r w:rsidR="00022DFD" w:rsidRPr="006C130B">
        <w:rPr>
          <w:lang w:val="nl-NL"/>
        </w:rPr>
        <w:t>mindset</w:t>
      </w:r>
      <w:proofErr w:type="spellEnd"/>
      <w:r w:rsidR="00022DFD" w:rsidRPr="006C130B">
        <w:rPr>
          <w:lang w:val="nl-NL"/>
        </w:rPr>
        <w:t>.</w:t>
      </w:r>
      <w:r w:rsidR="001B62C1">
        <w:rPr>
          <w:lang w:val="nl-NL"/>
        </w:rPr>
        <w:t xml:space="preserve"> </w:t>
      </w:r>
      <w:r w:rsidR="006C53EA">
        <w:rPr>
          <w:lang w:val="nl-NL"/>
        </w:rPr>
        <w:t xml:space="preserve">Dit bedrijf gebruikt de </w:t>
      </w:r>
      <w:proofErr w:type="spellStart"/>
      <w:r w:rsidR="006C53EA">
        <w:rPr>
          <w:lang w:val="nl-NL"/>
        </w:rPr>
        <w:t>hybrid</w:t>
      </w:r>
      <w:proofErr w:type="spellEnd"/>
      <w:r w:rsidR="006C53EA">
        <w:rPr>
          <w:lang w:val="nl-NL"/>
        </w:rPr>
        <w:t xml:space="preserve"> </w:t>
      </w:r>
      <w:proofErr w:type="spellStart"/>
      <w:r w:rsidR="006C53EA">
        <w:rPr>
          <w:lang w:val="nl-NL"/>
        </w:rPr>
        <w:t>work</w:t>
      </w:r>
      <w:proofErr w:type="spellEnd"/>
      <w:r w:rsidR="006C53EA">
        <w:rPr>
          <w:lang w:val="nl-NL"/>
        </w:rPr>
        <w:t xml:space="preserve"> policy. </w:t>
      </w:r>
      <w:r w:rsidR="00937FF7">
        <w:rPr>
          <w:lang w:val="nl-NL"/>
        </w:rPr>
        <w:t>Iedereen in dit bedrijf heeft de autonomie om te zie</w:t>
      </w:r>
      <w:r w:rsidR="00EF37ED">
        <w:rPr>
          <w:lang w:val="nl-NL"/>
        </w:rPr>
        <w:t xml:space="preserve">n </w:t>
      </w:r>
      <w:r w:rsidR="00937FF7">
        <w:rPr>
          <w:lang w:val="nl-NL"/>
        </w:rPr>
        <w:t>wat voor hem of haar het beste werkt.</w:t>
      </w:r>
    </w:p>
    <w:p w14:paraId="3A8A61F5" w14:textId="4757ED2C" w:rsidR="0002771E" w:rsidRPr="001F3F73" w:rsidRDefault="001F3F73" w:rsidP="008C595E">
      <w:pPr>
        <w:rPr>
          <w:i/>
          <w:iCs/>
          <w:lang w:val="nl-NL"/>
        </w:rPr>
      </w:pPr>
      <w:r w:rsidRPr="001F3F73">
        <w:rPr>
          <w:i/>
          <w:iCs/>
          <w:lang w:val="nl-NL"/>
        </w:rPr>
        <w:t>Functie</w:t>
      </w:r>
    </w:p>
    <w:p w14:paraId="1ACB4471" w14:textId="621D2777" w:rsidR="00DB3A81" w:rsidRDefault="00120E0E" w:rsidP="008C595E">
      <w:pPr>
        <w:rPr>
          <w:lang w:val="nl-NL"/>
        </w:rPr>
      </w:pPr>
      <w:r>
        <w:rPr>
          <w:lang w:val="nl-NL"/>
        </w:rPr>
        <w:t>Je hebt verschillende functies in dit bedrijf: UX concept designer,</w:t>
      </w:r>
      <w:r w:rsidR="007F13EF">
        <w:rPr>
          <w:lang w:val="nl-NL"/>
        </w:rPr>
        <w:t xml:space="preserve"> </w:t>
      </w:r>
      <w:proofErr w:type="spellStart"/>
      <w:r w:rsidR="007F13EF">
        <w:rPr>
          <w:lang w:val="nl-NL"/>
        </w:rPr>
        <w:t>react</w:t>
      </w:r>
      <w:proofErr w:type="spellEnd"/>
      <w:r w:rsidR="007F13EF">
        <w:rPr>
          <w:lang w:val="nl-NL"/>
        </w:rPr>
        <w:t xml:space="preserve"> </w:t>
      </w:r>
      <w:proofErr w:type="spellStart"/>
      <w:r w:rsidR="007F13EF">
        <w:rPr>
          <w:lang w:val="nl-NL"/>
        </w:rPr>
        <w:t>developer</w:t>
      </w:r>
      <w:proofErr w:type="spellEnd"/>
      <w:r w:rsidR="007F13EF">
        <w:rPr>
          <w:lang w:val="nl-NL"/>
        </w:rPr>
        <w:t xml:space="preserve">, </w:t>
      </w:r>
      <w:proofErr w:type="spellStart"/>
      <w:r w:rsidR="007F13EF">
        <w:rPr>
          <w:lang w:val="nl-NL"/>
        </w:rPr>
        <w:t>frontend</w:t>
      </w:r>
      <w:proofErr w:type="spellEnd"/>
      <w:r w:rsidR="007F13EF">
        <w:rPr>
          <w:lang w:val="nl-NL"/>
        </w:rPr>
        <w:t xml:space="preserve"> </w:t>
      </w:r>
      <w:proofErr w:type="spellStart"/>
      <w:r w:rsidR="007F13EF">
        <w:rPr>
          <w:lang w:val="nl-NL"/>
        </w:rPr>
        <w:t>developer</w:t>
      </w:r>
      <w:proofErr w:type="spellEnd"/>
      <w:r w:rsidR="007F13EF">
        <w:rPr>
          <w:lang w:val="nl-NL"/>
        </w:rPr>
        <w:t>, type</w:t>
      </w:r>
      <w:r w:rsidR="003F3EA0">
        <w:rPr>
          <w:lang w:val="nl-NL"/>
        </w:rPr>
        <w:t xml:space="preserve">script </w:t>
      </w:r>
      <w:proofErr w:type="spellStart"/>
      <w:r w:rsidR="003F3EA0">
        <w:rPr>
          <w:lang w:val="nl-NL"/>
        </w:rPr>
        <w:t>developer</w:t>
      </w:r>
      <w:proofErr w:type="spellEnd"/>
      <w:r w:rsidR="003F3EA0">
        <w:rPr>
          <w:lang w:val="nl-NL"/>
        </w:rPr>
        <w:t xml:space="preserve">, </w:t>
      </w:r>
      <w:proofErr w:type="spellStart"/>
      <w:r w:rsidR="003F3EA0">
        <w:rPr>
          <w:lang w:val="nl-NL"/>
        </w:rPr>
        <w:t>cloud</w:t>
      </w:r>
      <w:proofErr w:type="spellEnd"/>
      <w:r w:rsidR="003F3EA0">
        <w:rPr>
          <w:lang w:val="nl-NL"/>
        </w:rPr>
        <w:t xml:space="preserve"> </w:t>
      </w:r>
      <w:proofErr w:type="spellStart"/>
      <w:r w:rsidR="003F3EA0">
        <w:rPr>
          <w:lang w:val="nl-NL"/>
        </w:rPr>
        <w:t>developer</w:t>
      </w:r>
      <w:proofErr w:type="spellEnd"/>
      <w:r w:rsidR="003F3EA0">
        <w:rPr>
          <w:lang w:val="nl-NL"/>
        </w:rPr>
        <w:t xml:space="preserve"> en PHP </w:t>
      </w:r>
      <w:proofErr w:type="spellStart"/>
      <w:r w:rsidR="003F3EA0">
        <w:rPr>
          <w:lang w:val="nl-NL"/>
        </w:rPr>
        <w:t>developer</w:t>
      </w:r>
      <w:proofErr w:type="spellEnd"/>
      <w:r w:rsidR="003F3EA0">
        <w:rPr>
          <w:lang w:val="nl-NL"/>
        </w:rPr>
        <w:t xml:space="preserve">. </w:t>
      </w:r>
      <w:r w:rsidR="00DB3A81">
        <w:rPr>
          <w:lang w:val="nl-NL"/>
        </w:rPr>
        <w:t xml:space="preserve">Als je </w:t>
      </w:r>
      <w:r w:rsidR="003F3EA0">
        <w:rPr>
          <w:lang w:val="nl-NL"/>
        </w:rPr>
        <w:t xml:space="preserve">één van deze functies doet bij </w:t>
      </w:r>
      <w:proofErr w:type="spellStart"/>
      <w:r w:rsidR="00DB3A81">
        <w:rPr>
          <w:lang w:val="nl-NL"/>
        </w:rPr>
        <w:t>Wien</w:t>
      </w:r>
      <w:r w:rsidR="00DD3B18">
        <w:rPr>
          <w:lang w:val="nl-NL"/>
        </w:rPr>
        <w:t>ie</w:t>
      </w:r>
      <w:proofErr w:type="spellEnd"/>
      <w:r w:rsidR="000A21ED">
        <w:rPr>
          <w:lang w:val="nl-NL"/>
        </w:rPr>
        <w:t>,</w:t>
      </w:r>
      <w:r w:rsidR="003628F0">
        <w:rPr>
          <w:lang w:val="nl-NL"/>
        </w:rPr>
        <w:t xml:space="preserve"> </w:t>
      </w:r>
      <w:r w:rsidR="000F25E8">
        <w:rPr>
          <w:lang w:val="nl-NL"/>
        </w:rPr>
        <w:t xml:space="preserve">ben je capabel om toekomstgericht te </w:t>
      </w:r>
      <w:r w:rsidR="005A1712">
        <w:rPr>
          <w:lang w:val="nl-NL"/>
        </w:rPr>
        <w:t xml:space="preserve">kunnen </w:t>
      </w:r>
      <w:r w:rsidR="000F25E8">
        <w:rPr>
          <w:lang w:val="nl-NL"/>
        </w:rPr>
        <w:t>denken.</w:t>
      </w:r>
      <w:r w:rsidR="005A1712">
        <w:rPr>
          <w:lang w:val="nl-NL"/>
        </w:rPr>
        <w:t xml:space="preserve"> Je verkent dan een reeks </w:t>
      </w:r>
      <w:r w:rsidR="005A1712" w:rsidRPr="005A1712">
        <w:rPr>
          <w:lang w:val="nl-NL"/>
        </w:rPr>
        <w:t>specifieke scenario</w:t>
      </w:r>
      <w:r w:rsidR="00EF59EE">
        <w:rPr>
          <w:lang w:val="nl-NL"/>
        </w:rPr>
        <w:t>’</w:t>
      </w:r>
      <w:r w:rsidR="005A1712" w:rsidRPr="005A1712">
        <w:rPr>
          <w:lang w:val="nl-NL"/>
        </w:rPr>
        <w:t xml:space="preserve">s </w:t>
      </w:r>
      <w:r w:rsidR="00EF59EE">
        <w:rPr>
          <w:lang w:val="nl-NL"/>
        </w:rPr>
        <w:t xml:space="preserve">die je kan </w:t>
      </w:r>
      <w:r w:rsidR="005A1712" w:rsidRPr="005A1712">
        <w:rPr>
          <w:lang w:val="nl-NL"/>
        </w:rPr>
        <w:t>voorstellen e</w:t>
      </w:r>
      <w:r w:rsidR="007C00C0">
        <w:rPr>
          <w:lang w:val="nl-NL"/>
        </w:rPr>
        <w:t xml:space="preserve">n kunt </w:t>
      </w:r>
      <w:r w:rsidR="005A1712" w:rsidRPr="005A1712">
        <w:rPr>
          <w:lang w:val="nl-NL"/>
        </w:rPr>
        <w:t xml:space="preserve">verwoorden </w:t>
      </w:r>
      <w:r w:rsidR="007C00C0">
        <w:rPr>
          <w:lang w:val="nl-NL"/>
        </w:rPr>
        <w:t xml:space="preserve">over </w:t>
      </w:r>
      <w:r w:rsidR="005A1712" w:rsidRPr="005A1712">
        <w:rPr>
          <w:lang w:val="nl-NL"/>
        </w:rPr>
        <w:t>hoe de toekomst eruit zou kunnen zien.</w:t>
      </w:r>
      <w:r w:rsidR="007D77E8">
        <w:rPr>
          <w:lang w:val="nl-NL"/>
        </w:rPr>
        <w:t xml:space="preserve"> Je zet</w:t>
      </w:r>
      <w:r w:rsidR="000E360D">
        <w:rPr>
          <w:lang w:val="nl-NL"/>
        </w:rPr>
        <w:t xml:space="preserve"> vervolgens </w:t>
      </w:r>
      <w:r w:rsidR="00333A6B">
        <w:rPr>
          <w:lang w:val="nl-NL"/>
        </w:rPr>
        <w:t>t</w:t>
      </w:r>
      <w:r w:rsidR="00333A6B" w:rsidRPr="00333A6B">
        <w:rPr>
          <w:lang w:val="nl-NL"/>
        </w:rPr>
        <w:t xml:space="preserve">oekomstscenario's om in tastbare output en concrete experimenten, die </w:t>
      </w:r>
      <w:r w:rsidR="00333A6B">
        <w:rPr>
          <w:lang w:val="nl-NL"/>
        </w:rPr>
        <w:t>ze</w:t>
      </w:r>
      <w:r w:rsidR="00333A6B" w:rsidRPr="00333A6B">
        <w:rPr>
          <w:lang w:val="nl-NL"/>
        </w:rPr>
        <w:t xml:space="preserve"> testen en valideren met echte gebruikers.</w:t>
      </w:r>
      <w:r w:rsidR="000D3336">
        <w:rPr>
          <w:lang w:val="nl-NL"/>
        </w:rPr>
        <w:t xml:space="preserve"> Als </w:t>
      </w:r>
      <w:r w:rsidR="00966E2B">
        <w:rPr>
          <w:lang w:val="nl-NL"/>
        </w:rPr>
        <w:t>UX concept designer</w:t>
      </w:r>
      <w:r w:rsidR="00FC36D7">
        <w:rPr>
          <w:lang w:val="nl-NL"/>
        </w:rPr>
        <w:t xml:space="preserve"> wil je in de huid kruipen van echte gebruikers</w:t>
      </w:r>
      <w:r w:rsidR="00082006">
        <w:rPr>
          <w:lang w:val="nl-NL"/>
        </w:rPr>
        <w:t xml:space="preserve"> om eventuele</w:t>
      </w:r>
      <w:r w:rsidR="006824D6">
        <w:rPr>
          <w:lang w:val="nl-NL"/>
        </w:rPr>
        <w:t xml:space="preserve"> veronderstellingen uit te dagen</w:t>
      </w:r>
      <w:r w:rsidR="00D81515">
        <w:rPr>
          <w:lang w:val="nl-NL"/>
        </w:rPr>
        <w:t xml:space="preserve"> en goed te </w:t>
      </w:r>
      <w:r w:rsidR="00011E54">
        <w:rPr>
          <w:lang w:val="nl-NL"/>
        </w:rPr>
        <w:t xml:space="preserve">valideren. </w:t>
      </w:r>
      <w:r w:rsidR="001D0A54">
        <w:rPr>
          <w:lang w:val="nl-NL"/>
        </w:rPr>
        <w:t xml:space="preserve">Tenslotte wil je als UX concept designer </w:t>
      </w:r>
      <w:r w:rsidR="00A80206">
        <w:rPr>
          <w:lang w:val="nl-NL"/>
        </w:rPr>
        <w:t>graag groeien in ‘</w:t>
      </w:r>
      <w:proofErr w:type="spellStart"/>
      <w:r w:rsidR="00A80206">
        <w:rPr>
          <w:lang w:val="nl-NL"/>
        </w:rPr>
        <w:t>Learling</w:t>
      </w:r>
      <w:proofErr w:type="spellEnd"/>
      <w:r w:rsidR="00A80206">
        <w:rPr>
          <w:lang w:val="nl-NL"/>
        </w:rPr>
        <w:t xml:space="preserve"> </w:t>
      </w:r>
      <w:proofErr w:type="spellStart"/>
      <w:r w:rsidR="00A80206">
        <w:rPr>
          <w:lang w:val="nl-NL"/>
        </w:rPr>
        <w:t>by</w:t>
      </w:r>
      <w:proofErr w:type="spellEnd"/>
      <w:r w:rsidR="00A80206">
        <w:rPr>
          <w:lang w:val="nl-NL"/>
        </w:rPr>
        <w:t xml:space="preserve"> </w:t>
      </w:r>
      <w:proofErr w:type="spellStart"/>
      <w:r w:rsidR="00A80206">
        <w:rPr>
          <w:lang w:val="nl-NL"/>
        </w:rPr>
        <w:t>Doing</w:t>
      </w:r>
      <w:proofErr w:type="spellEnd"/>
      <w:r w:rsidR="00A80206">
        <w:rPr>
          <w:lang w:val="nl-NL"/>
        </w:rPr>
        <w:t>’.</w:t>
      </w:r>
    </w:p>
    <w:p w14:paraId="22A385CD" w14:textId="6C974AB7" w:rsidR="001F3F73" w:rsidRPr="001F3F73" w:rsidRDefault="001F3F73" w:rsidP="008C595E">
      <w:pPr>
        <w:rPr>
          <w:i/>
          <w:iCs/>
          <w:lang w:val="nl-NL"/>
        </w:rPr>
      </w:pPr>
      <w:r w:rsidRPr="001F3F73">
        <w:rPr>
          <w:i/>
          <w:iCs/>
          <w:lang w:val="nl-NL"/>
        </w:rPr>
        <w:t>Werkwijze</w:t>
      </w:r>
    </w:p>
    <w:p w14:paraId="428D26A6" w14:textId="11B3FF31" w:rsidR="00A80206" w:rsidRDefault="00A80206" w:rsidP="00A80206">
      <w:pPr>
        <w:rPr>
          <w:lang w:val="nl-NL"/>
        </w:rPr>
      </w:pPr>
      <w:r>
        <w:rPr>
          <w:lang w:val="nl-NL"/>
        </w:rPr>
        <w:t>Ze hebben een mooie motto die hun werkwijze beschrijft: “</w:t>
      </w:r>
      <w:r w:rsidR="006F0709">
        <w:rPr>
          <w:lang w:val="nl-NL"/>
        </w:rPr>
        <w:t>L</w:t>
      </w:r>
      <w:r>
        <w:rPr>
          <w:lang w:val="nl-NL"/>
        </w:rPr>
        <w:t xml:space="preserve">eren door te doen, doen door te leren.” </w:t>
      </w:r>
      <w:r w:rsidR="006F0709">
        <w:rPr>
          <w:lang w:val="nl-NL"/>
        </w:rPr>
        <w:t xml:space="preserve">Hun </w:t>
      </w:r>
      <w:r>
        <w:rPr>
          <w:lang w:val="nl-NL"/>
        </w:rPr>
        <w:t xml:space="preserve">werkwijze als volgt: </w:t>
      </w:r>
    </w:p>
    <w:p w14:paraId="7663C248" w14:textId="71A15E46" w:rsidR="00312A11" w:rsidRPr="000450E1" w:rsidRDefault="00312A11" w:rsidP="000450E1">
      <w:pPr>
        <w:pStyle w:val="Lijstalinea"/>
        <w:numPr>
          <w:ilvl w:val="0"/>
          <w:numId w:val="3"/>
        </w:numPr>
        <w:rPr>
          <w:lang w:val="nl-NL"/>
        </w:rPr>
      </w:pPr>
      <w:r w:rsidRPr="000450E1">
        <w:rPr>
          <w:b/>
          <w:bCs/>
          <w:lang w:val="nl-NL"/>
        </w:rPr>
        <w:t>Leren door te doen:</w:t>
      </w:r>
      <w:r w:rsidRPr="000450E1">
        <w:rPr>
          <w:lang w:val="nl-NL"/>
        </w:rPr>
        <w:t xml:space="preserve"> </w:t>
      </w:r>
      <w:r w:rsidR="00BF264F">
        <w:rPr>
          <w:lang w:val="nl-NL"/>
        </w:rPr>
        <w:t>D</w:t>
      </w:r>
      <w:r w:rsidRPr="000450E1">
        <w:rPr>
          <w:lang w:val="nl-NL"/>
        </w:rPr>
        <w:t>it bedrijf leer</w:t>
      </w:r>
      <w:r w:rsidR="002A1CE8">
        <w:rPr>
          <w:lang w:val="nl-NL"/>
        </w:rPr>
        <w:t>t</w:t>
      </w:r>
      <w:r w:rsidRPr="000450E1">
        <w:rPr>
          <w:lang w:val="nl-NL"/>
        </w:rPr>
        <w:t xml:space="preserve"> het meest en het snelst als </w:t>
      </w:r>
      <w:r w:rsidR="002A1CE8">
        <w:rPr>
          <w:lang w:val="nl-NL"/>
        </w:rPr>
        <w:t xml:space="preserve">ze </w:t>
      </w:r>
      <w:r w:rsidRPr="000450E1">
        <w:rPr>
          <w:lang w:val="nl-NL"/>
        </w:rPr>
        <w:t>echt</w:t>
      </w:r>
      <w:r w:rsidR="002E213F">
        <w:rPr>
          <w:lang w:val="nl-NL"/>
        </w:rPr>
        <w:t>e</w:t>
      </w:r>
      <w:r w:rsidRPr="000450E1">
        <w:rPr>
          <w:lang w:val="nl-NL"/>
        </w:rPr>
        <w:t xml:space="preserve"> mensen vroeg in </w:t>
      </w:r>
      <w:r w:rsidR="002A1CE8">
        <w:rPr>
          <w:lang w:val="nl-NL"/>
        </w:rPr>
        <w:t xml:space="preserve">het </w:t>
      </w:r>
      <w:r w:rsidRPr="000450E1">
        <w:rPr>
          <w:lang w:val="nl-NL"/>
        </w:rPr>
        <w:t>proces betrek</w:t>
      </w:r>
      <w:r w:rsidR="002A1CE8">
        <w:rPr>
          <w:lang w:val="nl-NL"/>
        </w:rPr>
        <w:t>ken</w:t>
      </w:r>
      <w:r w:rsidRPr="000450E1">
        <w:rPr>
          <w:lang w:val="nl-NL"/>
        </w:rPr>
        <w:t>. Door hun veronderstellingen te valideren en bij te stellen, heb</w:t>
      </w:r>
      <w:r w:rsidR="00280C05">
        <w:rPr>
          <w:lang w:val="nl-NL"/>
        </w:rPr>
        <w:t xml:space="preserve">ben ze </w:t>
      </w:r>
      <w:r w:rsidRPr="000450E1">
        <w:rPr>
          <w:lang w:val="nl-NL"/>
        </w:rPr>
        <w:t>de meeste kans o</w:t>
      </w:r>
      <w:r w:rsidR="002E213F">
        <w:rPr>
          <w:lang w:val="nl-NL"/>
        </w:rPr>
        <w:t>m</w:t>
      </w:r>
      <w:r w:rsidRPr="000450E1">
        <w:rPr>
          <w:lang w:val="nl-NL"/>
        </w:rPr>
        <w:t xml:space="preserve"> tot de juiste oplossingen te komen. </w:t>
      </w:r>
      <w:r w:rsidR="002A4330">
        <w:rPr>
          <w:lang w:val="nl-NL"/>
        </w:rPr>
        <w:t xml:space="preserve">Verder </w:t>
      </w:r>
      <w:r w:rsidRPr="000450E1">
        <w:rPr>
          <w:lang w:val="nl-NL"/>
        </w:rPr>
        <w:t>pr</w:t>
      </w:r>
      <w:r w:rsidR="00280C05">
        <w:rPr>
          <w:lang w:val="nl-NL"/>
        </w:rPr>
        <w:t>oberen ze</w:t>
      </w:r>
      <w:r w:rsidR="002A4330">
        <w:rPr>
          <w:lang w:val="nl-NL"/>
        </w:rPr>
        <w:t xml:space="preserve"> </w:t>
      </w:r>
      <w:r w:rsidRPr="000450E1">
        <w:rPr>
          <w:lang w:val="nl-NL"/>
        </w:rPr>
        <w:t xml:space="preserve">in de huid de kruipen van echte gebruikers om eventuele veronderstellingen die ze hebben gemaakt uit te dagen en te valideren. </w:t>
      </w:r>
      <w:r w:rsidR="00DE3D3E">
        <w:rPr>
          <w:lang w:val="nl-NL"/>
        </w:rPr>
        <w:t xml:space="preserve">Ze </w:t>
      </w:r>
      <w:r w:rsidR="00FC1422">
        <w:rPr>
          <w:lang w:val="nl-NL"/>
        </w:rPr>
        <w:t>l</w:t>
      </w:r>
      <w:r w:rsidR="00DE3D3E">
        <w:rPr>
          <w:lang w:val="nl-NL"/>
        </w:rPr>
        <w:t xml:space="preserve">eren </w:t>
      </w:r>
      <w:r w:rsidRPr="000450E1">
        <w:rPr>
          <w:lang w:val="nl-NL"/>
        </w:rPr>
        <w:t xml:space="preserve">het product, de klant en de gebruiker te begrijpen. </w:t>
      </w:r>
      <w:r w:rsidR="008354F4">
        <w:rPr>
          <w:lang w:val="nl-NL"/>
        </w:rPr>
        <w:t>Vervolgens moet</w:t>
      </w:r>
      <w:r w:rsidR="00DE3D3E">
        <w:rPr>
          <w:lang w:val="nl-NL"/>
        </w:rPr>
        <w:t>en</w:t>
      </w:r>
      <w:r w:rsidR="008354F4">
        <w:rPr>
          <w:lang w:val="nl-NL"/>
        </w:rPr>
        <w:t xml:space="preserve"> </w:t>
      </w:r>
      <w:r w:rsidR="00DE3D3E">
        <w:rPr>
          <w:lang w:val="nl-NL"/>
        </w:rPr>
        <w:t xml:space="preserve">ze </w:t>
      </w:r>
      <w:r w:rsidR="008354F4">
        <w:rPr>
          <w:lang w:val="nl-NL"/>
        </w:rPr>
        <w:t>toekomstge</w:t>
      </w:r>
      <w:r w:rsidR="00255329">
        <w:rPr>
          <w:lang w:val="nl-NL"/>
        </w:rPr>
        <w:t xml:space="preserve">richt denken. </w:t>
      </w:r>
      <w:r w:rsidRPr="000450E1">
        <w:rPr>
          <w:lang w:val="nl-NL"/>
        </w:rPr>
        <w:t xml:space="preserve"> </w:t>
      </w:r>
      <w:r w:rsidR="00456441">
        <w:rPr>
          <w:lang w:val="nl-NL"/>
        </w:rPr>
        <w:t>H</w:t>
      </w:r>
      <w:r w:rsidR="009C1000">
        <w:rPr>
          <w:lang w:val="nl-NL"/>
        </w:rPr>
        <w:t xml:space="preserve">et bedrijf </w:t>
      </w:r>
      <w:r w:rsidR="00456441">
        <w:rPr>
          <w:lang w:val="nl-NL"/>
        </w:rPr>
        <w:t xml:space="preserve">verkent </w:t>
      </w:r>
      <w:r w:rsidRPr="000450E1">
        <w:rPr>
          <w:lang w:val="nl-NL"/>
        </w:rPr>
        <w:t xml:space="preserve">een reeks specifieke scenario’s om voor te stellen en te verwoorden hoe de toekomst van het product eruit zou </w:t>
      </w:r>
      <w:r w:rsidRPr="000450E1">
        <w:rPr>
          <w:lang w:val="nl-NL"/>
        </w:rPr>
        <w:lastRenderedPageBreak/>
        <w:t>kunnen zien. Tenslotte gaan ze toekomstscenario’s inzetten in tastbare output en concrete experimenten, die ze testen en valideren met echte gebruikers.</w:t>
      </w:r>
    </w:p>
    <w:p w14:paraId="49CBA16C" w14:textId="77777777" w:rsidR="00A67142" w:rsidRDefault="00312A11" w:rsidP="00A67142">
      <w:pPr>
        <w:pStyle w:val="Lijstalinea"/>
        <w:numPr>
          <w:ilvl w:val="0"/>
          <w:numId w:val="3"/>
        </w:numPr>
        <w:rPr>
          <w:lang w:val="nl-NL"/>
        </w:rPr>
      </w:pPr>
      <w:r w:rsidRPr="000450E1">
        <w:rPr>
          <w:b/>
          <w:bCs/>
          <w:lang w:val="nl-NL"/>
        </w:rPr>
        <w:t>Doen door te leren:</w:t>
      </w:r>
      <w:r w:rsidRPr="000450E1">
        <w:rPr>
          <w:lang w:val="nl-NL"/>
        </w:rPr>
        <w:t xml:space="preserve"> Zelfs als ze aan</w:t>
      </w:r>
      <w:r w:rsidR="00456441">
        <w:rPr>
          <w:lang w:val="nl-NL"/>
        </w:rPr>
        <w:t xml:space="preserve"> het</w:t>
      </w:r>
      <w:r w:rsidRPr="000450E1">
        <w:rPr>
          <w:lang w:val="nl-NL"/>
        </w:rPr>
        <w:t xml:space="preserve"> bouwen zijn, blijven ze leren op basis van feedback van echte gebruikers. Tijdens het ontwerpen en het ontwikkelen blijven ze finetunen en bijsturen. Om op de juiste manier tot  de juiste oplossing te ko</w:t>
      </w:r>
      <w:r w:rsidR="00553226">
        <w:rPr>
          <w:lang w:val="nl-NL"/>
        </w:rPr>
        <w:t>m</w:t>
      </w:r>
      <w:r w:rsidRPr="000450E1">
        <w:rPr>
          <w:lang w:val="nl-NL"/>
        </w:rPr>
        <w:t xml:space="preserve">en. Ze ontwerpen digitale producten om ze toegankelijk en gebruiksvriendelijk te maken. Ze laten deze producten er ook mooi uitzien. Ze zorgen er ook voor dat alles wel werkt aan de hand van software programmeren, het bouwen van webapp en het </w:t>
      </w:r>
      <w:r w:rsidR="004B018E">
        <w:rPr>
          <w:lang w:val="nl-NL"/>
        </w:rPr>
        <w:t>toepassen</w:t>
      </w:r>
      <w:r w:rsidRPr="000450E1">
        <w:rPr>
          <w:lang w:val="nl-NL"/>
        </w:rPr>
        <w:t xml:space="preserve"> van </w:t>
      </w:r>
      <w:proofErr w:type="spellStart"/>
      <w:r w:rsidRPr="000450E1">
        <w:rPr>
          <w:lang w:val="nl-NL"/>
        </w:rPr>
        <w:t>API’s</w:t>
      </w:r>
      <w:proofErr w:type="spellEnd"/>
      <w:r w:rsidRPr="000450E1">
        <w:rPr>
          <w:lang w:val="nl-NL"/>
        </w:rPr>
        <w:t xml:space="preserve">. Ze zorgen voor extreme </w:t>
      </w:r>
      <w:r w:rsidR="004B018E" w:rsidRPr="000450E1">
        <w:rPr>
          <w:lang w:val="nl-NL"/>
        </w:rPr>
        <w:t>veiligheid</w:t>
      </w:r>
      <w:r w:rsidRPr="000450E1">
        <w:rPr>
          <w:lang w:val="nl-NL"/>
        </w:rPr>
        <w:t xml:space="preserve"> en garanderen maximale beschikbaarheid.</w:t>
      </w:r>
    </w:p>
    <w:p w14:paraId="719B37B7" w14:textId="2EA58852" w:rsidR="004F46E2" w:rsidRPr="004F46E2" w:rsidRDefault="00056D8C" w:rsidP="00A67142">
      <w:pPr>
        <w:rPr>
          <w:i/>
          <w:iCs/>
          <w:lang w:val="nl-NL"/>
        </w:rPr>
      </w:pPr>
      <w:r w:rsidRPr="00A67142">
        <w:rPr>
          <w:i/>
          <w:iCs/>
          <w:lang w:val="nl-NL"/>
        </w:rPr>
        <w:t>Producten</w:t>
      </w:r>
    </w:p>
    <w:p w14:paraId="7ADA4B80" w14:textId="144B6207" w:rsidR="00A67142" w:rsidRDefault="00A67142" w:rsidP="00A67142">
      <w:pPr>
        <w:rPr>
          <w:lang w:val="nl-NL"/>
        </w:rPr>
      </w:pPr>
      <w:r>
        <w:rPr>
          <w:lang w:val="nl-NL"/>
        </w:rPr>
        <w:t>Dit bedrijf heeft de website Dagelijkse kost gemaakt, de website UZ Leuven, Go-</w:t>
      </w:r>
      <w:proofErr w:type="spellStart"/>
      <w:r>
        <w:rPr>
          <w:lang w:val="nl-NL"/>
        </w:rPr>
        <w:t>play</w:t>
      </w:r>
      <w:proofErr w:type="spellEnd"/>
      <w:r>
        <w:rPr>
          <w:lang w:val="nl-NL"/>
        </w:rPr>
        <w:t xml:space="preserve"> (een streaming platform)</w:t>
      </w:r>
      <w:r w:rsidR="008179EE">
        <w:rPr>
          <w:lang w:val="nl-NL"/>
        </w:rPr>
        <w:t xml:space="preserve"> en een app</w:t>
      </w:r>
      <w:r w:rsidR="00D86E72">
        <w:rPr>
          <w:lang w:val="nl-NL"/>
        </w:rPr>
        <w:t xml:space="preserve"> voor de serie ‘Wie is de mol?’ waar je op kunt stemmen.</w:t>
      </w:r>
    </w:p>
    <w:p w14:paraId="00ADF2C0" w14:textId="77777777" w:rsidR="004D4069" w:rsidRDefault="004D4069" w:rsidP="004D4069">
      <w:pPr>
        <w:rPr>
          <w:lang w:val="nl-NL"/>
        </w:rPr>
      </w:pPr>
    </w:p>
    <w:p w14:paraId="7A0A3833" w14:textId="35222A6C" w:rsidR="004D4069" w:rsidRDefault="004D4069" w:rsidP="004D4069">
      <w:pPr>
        <w:pStyle w:val="Kop2"/>
        <w:spacing w:after="120"/>
        <w:rPr>
          <w:lang w:val="nl-NL"/>
        </w:rPr>
      </w:pPr>
      <w:r>
        <w:rPr>
          <w:lang w:val="nl-NL"/>
        </w:rPr>
        <w:t>Made</w:t>
      </w:r>
    </w:p>
    <w:p w14:paraId="7AC24EAB" w14:textId="6E01C1F3" w:rsidR="004D4069" w:rsidRPr="0023758F" w:rsidRDefault="004D4069" w:rsidP="004D4069">
      <w:pPr>
        <w:rPr>
          <w:i/>
          <w:iCs/>
          <w:lang w:val="nl-NL"/>
        </w:rPr>
      </w:pPr>
      <w:r w:rsidRPr="0023758F">
        <w:rPr>
          <w:i/>
          <w:iCs/>
          <w:lang w:val="nl-NL"/>
        </w:rPr>
        <w:t>Het bedrijf:</w:t>
      </w:r>
    </w:p>
    <w:p w14:paraId="547A7D37" w14:textId="539A2DFA" w:rsidR="00FF60A9" w:rsidRDefault="00866560" w:rsidP="004D4069">
      <w:r>
        <w:rPr>
          <w:lang w:val="nl-NL"/>
        </w:rPr>
        <w:t>Het bedrijf Made ma</w:t>
      </w:r>
      <w:r w:rsidR="00330034">
        <w:rPr>
          <w:lang w:val="nl-NL"/>
        </w:rPr>
        <w:t>akt</w:t>
      </w:r>
      <w:r>
        <w:rPr>
          <w:lang w:val="nl-NL"/>
        </w:rPr>
        <w:t xml:space="preserve"> tastbare </w:t>
      </w:r>
      <w:r>
        <w:t>producten, digitale producten en service design. D</w:t>
      </w:r>
      <w:r w:rsidR="00A022DD">
        <w:t xml:space="preserve">it bedrijf houdt van uitdagingen. Ze dagen bijvoorbeeld de klant zelf uit om een stap verder te </w:t>
      </w:r>
      <w:r w:rsidR="00E86451">
        <w:t xml:space="preserve">komen. Ze lossen graag </w:t>
      </w:r>
      <w:r w:rsidR="00E86451" w:rsidRPr="006137C2">
        <w:t>complexe ontwerpproblemen op die het bedrijf laten groeien, door te kijken door de ogen van de gebruiker.</w:t>
      </w:r>
      <w:r w:rsidR="006D5733">
        <w:t xml:space="preserve"> </w:t>
      </w:r>
      <w:r w:rsidR="004F519D">
        <w:t>Dit bedrijf focust zich op vier do</w:t>
      </w:r>
      <w:r w:rsidR="00192CE0">
        <w:t>meinen</w:t>
      </w:r>
      <w:r w:rsidR="00DD2E89">
        <w:t xml:space="preserve"> om diepe impact en waarde te </w:t>
      </w:r>
      <w:r w:rsidR="00CF1FF9">
        <w:t>creëren</w:t>
      </w:r>
      <w:r w:rsidR="00DD2E89">
        <w:t>.</w:t>
      </w:r>
      <w:r w:rsidR="00CF1FF9">
        <w:t xml:space="preserve"> Ze focussen zich op</w:t>
      </w:r>
      <w:r w:rsidR="009B4492">
        <w:t xml:space="preserve"> gebouwinnovatie, duurzaamheid, gezondheidszorg en slimme producten.</w:t>
      </w:r>
    </w:p>
    <w:p w14:paraId="10501562" w14:textId="370423CC" w:rsidR="00B305A9" w:rsidRPr="00DE4C38" w:rsidRDefault="00B305A9" w:rsidP="004D4069">
      <w:pPr>
        <w:rPr>
          <w:i/>
          <w:iCs/>
          <w:lang w:val="nl-NL"/>
        </w:rPr>
      </w:pPr>
      <w:r w:rsidRPr="00DE4C38">
        <w:rPr>
          <w:i/>
          <w:iCs/>
        </w:rPr>
        <w:t>Functie:</w:t>
      </w:r>
    </w:p>
    <w:p w14:paraId="23545BEF" w14:textId="2E825BD4" w:rsidR="0066110B" w:rsidRDefault="00DF64BC" w:rsidP="00277360">
      <w:pPr>
        <w:rPr>
          <w:lang w:val="nl-NL"/>
        </w:rPr>
      </w:pPr>
      <w:r>
        <w:rPr>
          <w:lang w:val="nl-NL"/>
        </w:rPr>
        <w:t xml:space="preserve">Als </w:t>
      </w:r>
      <w:r w:rsidR="00931A3E">
        <w:rPr>
          <w:lang w:val="nl-NL"/>
        </w:rPr>
        <w:t xml:space="preserve">UX/UI designer </w:t>
      </w:r>
      <w:r w:rsidR="00151228">
        <w:rPr>
          <w:lang w:val="nl-NL"/>
        </w:rPr>
        <w:t>observeer je door de ogen van de gebruiker</w:t>
      </w:r>
      <w:r w:rsidR="005F2EFA">
        <w:rPr>
          <w:lang w:val="nl-NL"/>
        </w:rPr>
        <w:t xml:space="preserve"> en verdedig je zijn rechten op de best mogelijke gebruikservaring.</w:t>
      </w:r>
      <w:r w:rsidR="0066110B">
        <w:rPr>
          <w:lang w:val="nl-NL"/>
        </w:rPr>
        <w:t xml:space="preserve"> </w:t>
      </w:r>
      <w:r w:rsidR="00EE5AD2">
        <w:rPr>
          <w:lang w:val="nl-NL"/>
        </w:rPr>
        <w:t>Als UX/UI designer wil je dat</w:t>
      </w:r>
      <w:r w:rsidR="0066110B" w:rsidRPr="0066110B">
        <w:rPr>
          <w:lang w:val="nl-NL"/>
        </w:rPr>
        <w:t xml:space="preserve"> alles wat door je handen gaat</w:t>
      </w:r>
      <w:r w:rsidR="00EE5AD2">
        <w:rPr>
          <w:lang w:val="nl-NL"/>
        </w:rPr>
        <w:t xml:space="preserve"> </w:t>
      </w:r>
      <w:r w:rsidR="00600A2B">
        <w:rPr>
          <w:lang w:val="nl-NL"/>
        </w:rPr>
        <w:t xml:space="preserve"> </w:t>
      </w:r>
      <w:r w:rsidR="0066110B" w:rsidRPr="0066110B">
        <w:rPr>
          <w:lang w:val="nl-NL"/>
        </w:rPr>
        <w:t>geweldig uitziet.</w:t>
      </w:r>
      <w:r w:rsidR="00600A2B">
        <w:rPr>
          <w:lang w:val="nl-NL"/>
        </w:rPr>
        <w:t xml:space="preserve"> Wat jou taken zijn voor deze functie i</w:t>
      </w:r>
      <w:r w:rsidR="009B03DB">
        <w:rPr>
          <w:lang w:val="nl-NL"/>
        </w:rPr>
        <w:t xml:space="preserve">s het </w:t>
      </w:r>
      <w:r w:rsidR="007B10B2">
        <w:rPr>
          <w:lang w:val="nl-NL"/>
        </w:rPr>
        <w:t>creëren</w:t>
      </w:r>
      <w:r w:rsidR="009B03DB">
        <w:rPr>
          <w:lang w:val="nl-NL"/>
        </w:rPr>
        <w:t xml:space="preserve"> van pixelperfecte uitziende gebruikersinterface (</w:t>
      </w:r>
      <w:r w:rsidR="007B10B2">
        <w:rPr>
          <w:lang w:val="nl-NL"/>
        </w:rPr>
        <w:t>gedetailleerd</w:t>
      </w:r>
      <w:r w:rsidR="00FA1486">
        <w:rPr>
          <w:lang w:val="nl-NL"/>
        </w:rPr>
        <w:t xml:space="preserve">), digitale prototypes bouwen, testen, valideren en herhalen, </w:t>
      </w:r>
      <w:r w:rsidR="00076A74">
        <w:rPr>
          <w:lang w:val="nl-NL"/>
        </w:rPr>
        <w:t xml:space="preserve">duidelijke </w:t>
      </w:r>
      <w:r w:rsidR="007B10B2">
        <w:rPr>
          <w:lang w:val="nl-NL"/>
        </w:rPr>
        <w:t>gebruiker stromen</w:t>
      </w:r>
      <w:r w:rsidR="00076A74">
        <w:rPr>
          <w:lang w:val="nl-NL"/>
        </w:rPr>
        <w:t xml:space="preserve"> en </w:t>
      </w:r>
      <w:proofErr w:type="spellStart"/>
      <w:r w:rsidR="00076A74">
        <w:rPr>
          <w:lang w:val="nl-NL"/>
        </w:rPr>
        <w:t>wireframes</w:t>
      </w:r>
      <w:proofErr w:type="spellEnd"/>
      <w:r w:rsidR="00076A74">
        <w:rPr>
          <w:lang w:val="nl-NL"/>
        </w:rPr>
        <w:t xml:space="preserve"> </w:t>
      </w:r>
      <w:r w:rsidR="007B10B2">
        <w:rPr>
          <w:lang w:val="nl-NL"/>
        </w:rPr>
        <w:t>ontwikkelen voor digitale contactpunten</w:t>
      </w:r>
      <w:r w:rsidR="00563EFF">
        <w:rPr>
          <w:lang w:val="nl-NL"/>
        </w:rPr>
        <w:t xml:space="preserve">, </w:t>
      </w:r>
      <w:r w:rsidR="00192400">
        <w:rPr>
          <w:lang w:val="nl-NL"/>
        </w:rPr>
        <w:t>s</w:t>
      </w:r>
      <w:r w:rsidR="00277360" w:rsidRPr="00277360">
        <w:rPr>
          <w:lang w:val="nl-NL"/>
        </w:rPr>
        <w:t>trategische vraagstukken en gebruikersbehoeften vertalen naar passende oplossingen (conceptontwerp)</w:t>
      </w:r>
      <w:r w:rsidR="00192400">
        <w:rPr>
          <w:lang w:val="nl-NL"/>
        </w:rPr>
        <w:t>, w</w:t>
      </w:r>
      <w:r w:rsidR="00277360" w:rsidRPr="00277360">
        <w:rPr>
          <w:lang w:val="nl-NL"/>
        </w:rPr>
        <w:t>erken in een multidisciplinair team (Product/Digitaal/Business/Strategie)</w:t>
      </w:r>
      <w:r w:rsidR="00277360">
        <w:rPr>
          <w:lang w:val="nl-NL"/>
        </w:rPr>
        <w:t xml:space="preserve"> en tenslotte analyseer </w:t>
      </w:r>
      <w:r w:rsidR="00314483">
        <w:rPr>
          <w:lang w:val="nl-NL"/>
        </w:rPr>
        <w:t>je</w:t>
      </w:r>
      <w:r w:rsidR="00223371">
        <w:rPr>
          <w:lang w:val="nl-NL"/>
        </w:rPr>
        <w:t xml:space="preserve"> de eisen van de</w:t>
      </w:r>
      <w:r w:rsidR="00592D28">
        <w:rPr>
          <w:lang w:val="nl-NL"/>
        </w:rPr>
        <w:t xml:space="preserve"> klant (waarom, hoe en wat).</w:t>
      </w:r>
    </w:p>
    <w:p w14:paraId="3D2578C6" w14:textId="50C71B89" w:rsidR="00592D28" w:rsidRPr="00DE4C38" w:rsidRDefault="00134831" w:rsidP="00277360">
      <w:pPr>
        <w:rPr>
          <w:i/>
          <w:iCs/>
          <w:lang w:val="nl-NL"/>
        </w:rPr>
      </w:pPr>
      <w:r w:rsidRPr="00DE4C38">
        <w:rPr>
          <w:i/>
          <w:iCs/>
          <w:lang w:val="nl-NL"/>
        </w:rPr>
        <w:t>Werkwijze:</w:t>
      </w:r>
    </w:p>
    <w:p w14:paraId="334FD464" w14:textId="4FCDCBAB" w:rsidR="00DE4C38" w:rsidRDefault="00DE4C38" w:rsidP="00DE4C38">
      <w:r>
        <w:t xml:space="preserve">Ze werken aan projecten van A tot Z. Ze maken gebruik van de </w:t>
      </w:r>
      <w:r w:rsidR="001F541D">
        <w:t>D</w:t>
      </w:r>
      <w:r>
        <w:t xml:space="preserve">ouble </w:t>
      </w:r>
      <w:proofErr w:type="spellStart"/>
      <w:r w:rsidR="00622A37">
        <w:t>D</w:t>
      </w:r>
      <w:r>
        <w:t>aimond</w:t>
      </w:r>
      <w:proofErr w:type="spellEnd"/>
      <w:r>
        <w:t xml:space="preserve"> </w:t>
      </w:r>
      <w:r w:rsidR="00622A37">
        <w:t>M</w:t>
      </w:r>
      <w:r>
        <w:t xml:space="preserve">ethod. Deze </w:t>
      </w:r>
      <w:r w:rsidRPr="0031607A">
        <w:t xml:space="preserve">ontwerpmodel kent vier fasen: Discovery, Definition, Development en Delivery. Samen werken deze fasen als een kaart die ontwerpers kunnen gebruiken om hun gedachten te ordenen </w:t>
      </w:r>
      <w:r w:rsidR="00663A1D">
        <w:t xml:space="preserve">en </w:t>
      </w:r>
      <w:r w:rsidRPr="0031607A">
        <w:t>om het creatieve proces te verbeteren</w:t>
      </w:r>
      <w:r>
        <w:t>.</w:t>
      </w:r>
      <w:r w:rsidR="00761192">
        <w:t xml:space="preserve"> Ze hebben ook </w:t>
      </w:r>
      <w:r w:rsidR="00705E5A">
        <w:t>vijf</w:t>
      </w:r>
      <w:r w:rsidR="00761192">
        <w:t xml:space="preserve"> ke</w:t>
      </w:r>
      <w:r w:rsidR="00BE2FE7">
        <w:t xml:space="preserve">rnacties </w:t>
      </w:r>
      <w:r w:rsidR="00C459C2">
        <w:t xml:space="preserve">voor </w:t>
      </w:r>
      <w:r w:rsidR="00464CB0">
        <w:t xml:space="preserve">hun gegarandeerde </w:t>
      </w:r>
      <w:r w:rsidR="00C459C2">
        <w:t xml:space="preserve">designsucces dat als volgt uitziet: </w:t>
      </w:r>
    </w:p>
    <w:p w14:paraId="47DDC8EE" w14:textId="6B40F321" w:rsidR="00705E5A" w:rsidRDefault="00533BB5" w:rsidP="00705E5A">
      <w:pPr>
        <w:pStyle w:val="Lijstalinea"/>
        <w:numPr>
          <w:ilvl w:val="0"/>
          <w:numId w:val="4"/>
        </w:numPr>
      </w:pPr>
      <w:r w:rsidRPr="003641E5">
        <w:rPr>
          <w:b/>
          <w:bCs/>
        </w:rPr>
        <w:t>Opwinden (verander het spel</w:t>
      </w:r>
      <w:r w:rsidR="00D802F8" w:rsidRPr="003641E5">
        <w:rPr>
          <w:b/>
          <w:bCs/>
        </w:rPr>
        <w:t>):</w:t>
      </w:r>
      <w:r w:rsidR="00D802F8">
        <w:t xml:space="preserve"> Is het bedrijf enthousiast en </w:t>
      </w:r>
      <w:r w:rsidR="008819B5">
        <w:t>geïnspireerd</w:t>
      </w:r>
      <w:r w:rsidR="00D802F8">
        <w:t xml:space="preserve"> om nieuwe </w:t>
      </w:r>
      <w:proofErr w:type="spellStart"/>
      <w:r w:rsidR="00D802F8">
        <w:t>use</w:t>
      </w:r>
      <w:proofErr w:type="spellEnd"/>
      <w:r w:rsidR="00D802F8">
        <w:t xml:space="preserve"> cases/technologieën/markten te verkennen?</w:t>
      </w:r>
    </w:p>
    <w:p w14:paraId="0CC05CBA" w14:textId="056A36C6" w:rsidR="007061A8" w:rsidRDefault="007061A8" w:rsidP="00705E5A">
      <w:pPr>
        <w:pStyle w:val="Lijstalinea"/>
        <w:numPr>
          <w:ilvl w:val="0"/>
          <w:numId w:val="4"/>
        </w:numPr>
      </w:pPr>
      <w:r w:rsidRPr="003641E5">
        <w:rPr>
          <w:b/>
          <w:bCs/>
        </w:rPr>
        <w:t>Duwen (Eén stap verder)</w:t>
      </w:r>
      <w:r w:rsidR="003641E5" w:rsidRPr="003641E5">
        <w:rPr>
          <w:b/>
          <w:bCs/>
        </w:rPr>
        <w:t>:</w:t>
      </w:r>
      <w:r>
        <w:t xml:space="preserve"> </w:t>
      </w:r>
      <w:r w:rsidR="003641E5">
        <w:t>V</w:t>
      </w:r>
      <w:r>
        <w:t>ersnellen ze het proces</w:t>
      </w:r>
      <w:r w:rsidR="002B7F1D">
        <w:t>? Dagen ze de klant uit? Pusht het bedrijf de klant om een stap verder te gaan</w:t>
      </w:r>
      <w:r w:rsidR="00E84F01">
        <w:t>. Laat het bedrijf zien aan de klant wat de toekomst aanbiedt?</w:t>
      </w:r>
    </w:p>
    <w:p w14:paraId="7390641D" w14:textId="68EDB6CF" w:rsidR="00E84F01" w:rsidRDefault="00E84F01" w:rsidP="00705E5A">
      <w:pPr>
        <w:pStyle w:val="Lijstalinea"/>
        <w:numPr>
          <w:ilvl w:val="0"/>
          <w:numId w:val="4"/>
        </w:numPr>
      </w:pPr>
      <w:proofErr w:type="spellStart"/>
      <w:r w:rsidRPr="003641E5">
        <w:rPr>
          <w:b/>
          <w:bCs/>
        </w:rPr>
        <w:t>S</w:t>
      </w:r>
      <w:r w:rsidR="00CD089B" w:rsidRPr="003641E5">
        <w:rPr>
          <w:b/>
          <w:bCs/>
        </w:rPr>
        <w:t>ynergiseer</w:t>
      </w:r>
      <w:proofErr w:type="spellEnd"/>
      <w:r w:rsidR="00CD089B" w:rsidRPr="003641E5">
        <w:rPr>
          <w:b/>
          <w:bCs/>
        </w:rPr>
        <w:t xml:space="preserve"> (samen):</w:t>
      </w:r>
      <w:r w:rsidR="00CD089B">
        <w:t xml:space="preserve"> Wie moet erbij betrokken worden? Combineren ze </w:t>
      </w:r>
      <w:r w:rsidR="00BE2348">
        <w:t xml:space="preserve">mensen met </w:t>
      </w:r>
      <w:r w:rsidR="00CD089B">
        <w:t>de juiste vaardigheden voor de optimale resultate</w:t>
      </w:r>
      <w:r w:rsidR="00BE2348">
        <w:t>n?</w:t>
      </w:r>
    </w:p>
    <w:p w14:paraId="028B0117" w14:textId="4E94D636" w:rsidR="001928A1" w:rsidRDefault="001928A1" w:rsidP="00705E5A">
      <w:pPr>
        <w:pStyle w:val="Lijstalinea"/>
        <w:numPr>
          <w:ilvl w:val="0"/>
          <w:numId w:val="4"/>
        </w:numPr>
      </w:pPr>
      <w:r>
        <w:t>Impact: A</w:t>
      </w:r>
      <w:r w:rsidR="00B42C05">
        <w:t xml:space="preserve">fvragen of dit </w:t>
      </w:r>
      <w:r w:rsidR="00094882">
        <w:t>essentieel</w:t>
      </w:r>
      <w:r w:rsidR="00B42C05">
        <w:t xml:space="preserve"> is om impact te hebben? Maken ze het tastbaar?</w:t>
      </w:r>
    </w:p>
    <w:p w14:paraId="7FB312FA" w14:textId="4E343AA9" w:rsidR="00B42C05" w:rsidRDefault="00B42C05" w:rsidP="00705E5A">
      <w:pPr>
        <w:pStyle w:val="Lijstalinea"/>
        <w:numPr>
          <w:ilvl w:val="0"/>
          <w:numId w:val="4"/>
        </w:numPr>
      </w:pPr>
      <w:r w:rsidRPr="003641E5">
        <w:rPr>
          <w:b/>
          <w:bCs/>
        </w:rPr>
        <w:t>Mens eers</w:t>
      </w:r>
      <w:r w:rsidR="00094882" w:rsidRPr="003641E5">
        <w:rPr>
          <w:b/>
          <w:bCs/>
        </w:rPr>
        <w:t>t:</w:t>
      </w:r>
      <w:r w:rsidR="00094882">
        <w:t xml:space="preserve"> Wie heeft baat</w:t>
      </w:r>
      <w:r w:rsidR="00FB51A0">
        <w:t xml:space="preserve"> </w:t>
      </w:r>
      <w:r w:rsidR="00FB51A0" w:rsidRPr="00FB51A0">
        <w:t>bij deze beslissingen? Los</w:t>
      </w:r>
      <w:r w:rsidR="00FB51A0">
        <w:t>t het bedrijf</w:t>
      </w:r>
      <w:r w:rsidR="00FB51A0" w:rsidRPr="00FB51A0">
        <w:t xml:space="preserve"> een echt probleem op voor echte mensen?</w:t>
      </w:r>
      <w:r w:rsidR="00094882">
        <w:t xml:space="preserve"> </w:t>
      </w:r>
    </w:p>
    <w:p w14:paraId="38B7C6A0" w14:textId="6EAB906B" w:rsidR="003641E5" w:rsidRPr="0046552E" w:rsidRDefault="00256BE3" w:rsidP="005B4EC0">
      <w:pPr>
        <w:rPr>
          <w:i/>
          <w:iCs/>
          <w:lang w:val="nl-NL"/>
        </w:rPr>
      </w:pPr>
      <w:r w:rsidRPr="0046552E">
        <w:rPr>
          <w:i/>
          <w:iCs/>
          <w:lang w:val="nl-NL"/>
        </w:rPr>
        <w:t>Producten:</w:t>
      </w:r>
    </w:p>
    <w:p w14:paraId="7C4AF250" w14:textId="036C248B" w:rsidR="00984C10" w:rsidRDefault="00F2024A" w:rsidP="005B4EC0">
      <w:pPr>
        <w:rPr>
          <w:lang w:val="nl-NL"/>
        </w:rPr>
      </w:pPr>
      <w:proofErr w:type="spellStart"/>
      <w:r>
        <w:rPr>
          <w:lang w:val="nl-NL"/>
        </w:rPr>
        <w:lastRenderedPageBreak/>
        <w:t>Polyvision</w:t>
      </w:r>
      <w:proofErr w:type="spellEnd"/>
      <w:r>
        <w:rPr>
          <w:lang w:val="nl-NL"/>
        </w:rPr>
        <w:t xml:space="preserve"> </w:t>
      </w:r>
      <w:r w:rsidR="006E5306">
        <w:rPr>
          <w:lang w:val="nl-NL"/>
        </w:rPr>
        <w:t xml:space="preserve">- </w:t>
      </w:r>
      <w:proofErr w:type="spellStart"/>
      <w:r>
        <w:rPr>
          <w:lang w:val="nl-NL"/>
        </w:rPr>
        <w:t>Toobar</w:t>
      </w:r>
      <w:proofErr w:type="spellEnd"/>
      <w:r w:rsidR="003476CE">
        <w:rPr>
          <w:lang w:val="nl-NL"/>
        </w:rPr>
        <w:t xml:space="preserve">, </w:t>
      </w:r>
      <w:proofErr w:type="spellStart"/>
      <w:r w:rsidR="003476CE">
        <w:rPr>
          <w:lang w:val="nl-NL"/>
        </w:rPr>
        <w:t>Ecover</w:t>
      </w:r>
      <w:proofErr w:type="spellEnd"/>
      <w:r w:rsidR="003476CE">
        <w:rPr>
          <w:lang w:val="nl-NL"/>
        </w:rPr>
        <w:t xml:space="preserve"> </w:t>
      </w:r>
      <w:r w:rsidR="006E5306">
        <w:rPr>
          <w:lang w:val="nl-NL"/>
        </w:rPr>
        <w:t xml:space="preserve">- </w:t>
      </w:r>
      <w:proofErr w:type="spellStart"/>
      <w:r w:rsidR="003476CE">
        <w:rPr>
          <w:lang w:val="nl-NL"/>
        </w:rPr>
        <w:t>Refill</w:t>
      </w:r>
      <w:proofErr w:type="spellEnd"/>
      <w:r w:rsidR="003476CE">
        <w:rPr>
          <w:lang w:val="nl-NL"/>
        </w:rPr>
        <w:t xml:space="preserve"> Station, </w:t>
      </w:r>
      <w:proofErr w:type="spellStart"/>
      <w:r w:rsidR="003476CE">
        <w:rPr>
          <w:lang w:val="nl-NL"/>
        </w:rPr>
        <w:t>M</w:t>
      </w:r>
      <w:r w:rsidR="006E5306">
        <w:rPr>
          <w:lang w:val="nl-NL"/>
        </w:rPr>
        <w:t>yPitch</w:t>
      </w:r>
      <w:proofErr w:type="spellEnd"/>
      <w:r w:rsidR="006E5306">
        <w:rPr>
          <w:lang w:val="nl-NL"/>
        </w:rPr>
        <w:t xml:space="preserve">, </w:t>
      </w:r>
      <w:proofErr w:type="spellStart"/>
      <w:r w:rsidR="006E5306">
        <w:rPr>
          <w:lang w:val="nl-NL"/>
        </w:rPr>
        <w:t>Barco</w:t>
      </w:r>
      <w:proofErr w:type="spellEnd"/>
      <w:r w:rsidR="006E5306">
        <w:rPr>
          <w:lang w:val="nl-NL"/>
        </w:rPr>
        <w:t xml:space="preserve"> </w:t>
      </w:r>
      <w:r w:rsidR="00164A0B">
        <w:rPr>
          <w:lang w:val="nl-NL"/>
        </w:rPr>
        <w:t>–</w:t>
      </w:r>
      <w:r w:rsidR="006E5306">
        <w:rPr>
          <w:lang w:val="nl-NL"/>
        </w:rPr>
        <w:t xml:space="preserve"> </w:t>
      </w:r>
      <w:proofErr w:type="spellStart"/>
      <w:r w:rsidR="006E5306">
        <w:rPr>
          <w:lang w:val="nl-NL"/>
        </w:rPr>
        <w:t>Medi</w:t>
      </w:r>
      <w:r w:rsidR="00164A0B">
        <w:rPr>
          <w:lang w:val="nl-NL"/>
        </w:rPr>
        <w:t>cal</w:t>
      </w:r>
      <w:proofErr w:type="spellEnd"/>
      <w:r w:rsidR="00164A0B">
        <w:rPr>
          <w:lang w:val="nl-NL"/>
        </w:rPr>
        <w:t xml:space="preserve"> Display Family…</w:t>
      </w:r>
    </w:p>
    <w:p w14:paraId="66C29C6B" w14:textId="77777777" w:rsidR="004E635A" w:rsidRDefault="004E635A" w:rsidP="005B4EC0">
      <w:pPr>
        <w:rPr>
          <w:lang w:val="nl-NL"/>
        </w:rPr>
      </w:pPr>
    </w:p>
    <w:p w14:paraId="679901F1" w14:textId="735DB9AC" w:rsidR="00374CD6" w:rsidRDefault="00374CD6" w:rsidP="00374CD6">
      <w:pPr>
        <w:pStyle w:val="Kop2"/>
        <w:spacing w:after="120"/>
        <w:rPr>
          <w:lang w:val="nl-NL"/>
        </w:rPr>
      </w:pPr>
      <w:r>
        <w:rPr>
          <w:lang w:val="nl-NL"/>
        </w:rPr>
        <w:t xml:space="preserve">Make It </w:t>
      </w:r>
      <w:proofErr w:type="spellStart"/>
      <w:r>
        <w:rPr>
          <w:lang w:val="nl-NL"/>
        </w:rPr>
        <w:t>Fly</w:t>
      </w:r>
      <w:proofErr w:type="spellEnd"/>
    </w:p>
    <w:p w14:paraId="5CE01031" w14:textId="64584F25" w:rsidR="009E58A9" w:rsidRPr="00CA4B5B" w:rsidRDefault="003470A0" w:rsidP="005B4EC0">
      <w:pPr>
        <w:rPr>
          <w:i/>
          <w:iCs/>
          <w:lang w:val="nl-NL"/>
        </w:rPr>
      </w:pPr>
      <w:r w:rsidRPr="00CA4B5B">
        <w:rPr>
          <w:i/>
          <w:iCs/>
          <w:lang w:val="nl-NL"/>
        </w:rPr>
        <w:t>Het bedrijf</w:t>
      </w:r>
    </w:p>
    <w:p w14:paraId="6FA4E0A2" w14:textId="1ADB465B" w:rsidR="00D52D9F" w:rsidRDefault="00680B28" w:rsidP="005B4EC0">
      <w:pPr>
        <w:rPr>
          <w:lang w:val="nl-NL"/>
        </w:rPr>
      </w:pPr>
      <w:r>
        <w:rPr>
          <w:lang w:val="nl-NL"/>
        </w:rPr>
        <w:t xml:space="preserve">Make It </w:t>
      </w:r>
      <w:proofErr w:type="spellStart"/>
      <w:r>
        <w:rPr>
          <w:lang w:val="nl-NL"/>
        </w:rPr>
        <w:t>Fly</w:t>
      </w:r>
      <w:proofErr w:type="spellEnd"/>
      <w:r>
        <w:rPr>
          <w:lang w:val="nl-NL"/>
        </w:rPr>
        <w:t xml:space="preserve"> </w:t>
      </w:r>
      <w:r w:rsidR="009A02E0">
        <w:rPr>
          <w:lang w:val="nl-NL"/>
        </w:rPr>
        <w:t xml:space="preserve">heeft in totaal vijf bedrijven </w:t>
      </w:r>
      <w:r w:rsidR="00AC317D">
        <w:rPr>
          <w:lang w:val="nl-NL"/>
        </w:rPr>
        <w:t xml:space="preserve">die zich bezighouden met web, mobile, </w:t>
      </w:r>
      <w:proofErr w:type="spellStart"/>
      <w:r w:rsidR="00AC317D">
        <w:rPr>
          <w:lang w:val="nl-NL"/>
        </w:rPr>
        <w:t>enterprise</w:t>
      </w:r>
      <w:proofErr w:type="spellEnd"/>
      <w:r w:rsidR="00AC317D">
        <w:rPr>
          <w:lang w:val="nl-NL"/>
        </w:rPr>
        <w:t xml:space="preserve"> en </w:t>
      </w:r>
      <w:proofErr w:type="spellStart"/>
      <w:r w:rsidR="00AC317D">
        <w:rPr>
          <w:lang w:val="nl-NL"/>
        </w:rPr>
        <w:t>cr</w:t>
      </w:r>
      <w:r w:rsidR="009739BA">
        <w:rPr>
          <w:lang w:val="nl-NL"/>
        </w:rPr>
        <w:t>eative</w:t>
      </w:r>
      <w:proofErr w:type="spellEnd"/>
      <w:r w:rsidR="009739BA">
        <w:rPr>
          <w:lang w:val="nl-NL"/>
        </w:rPr>
        <w:t xml:space="preserve"> marketing.</w:t>
      </w:r>
      <w:r w:rsidR="00BF27D6">
        <w:rPr>
          <w:lang w:val="nl-NL"/>
        </w:rPr>
        <w:t xml:space="preserve"> Deze vijf bedrijven zijn samen één  sterke groep. Vanuit </w:t>
      </w:r>
      <w:r w:rsidR="0003510D" w:rsidRPr="0003510D">
        <w:rPr>
          <w:lang w:val="nl-NL"/>
        </w:rPr>
        <w:t>hun eigen identiteit gaat elk bedrijf elke dag aan de slag om</w:t>
      </w:r>
      <w:r w:rsidR="00CC2353">
        <w:rPr>
          <w:lang w:val="nl-NL"/>
        </w:rPr>
        <w:t xml:space="preserve"> de noden van klanten</w:t>
      </w:r>
      <w:r w:rsidR="0003510D" w:rsidRPr="0003510D">
        <w:rPr>
          <w:lang w:val="nl-NL"/>
        </w:rPr>
        <w:t xml:space="preserve"> </w:t>
      </w:r>
      <w:r w:rsidR="0050768E">
        <w:rPr>
          <w:lang w:val="nl-NL"/>
        </w:rPr>
        <w:t>te</w:t>
      </w:r>
      <w:r w:rsidR="0003510D" w:rsidRPr="0003510D">
        <w:rPr>
          <w:lang w:val="nl-NL"/>
        </w:rPr>
        <w:t xml:space="preserve"> digitaliser</w:t>
      </w:r>
      <w:r w:rsidR="0050768E">
        <w:rPr>
          <w:lang w:val="nl-NL"/>
        </w:rPr>
        <w:t xml:space="preserve">en </w:t>
      </w:r>
      <w:r w:rsidR="0003510D" w:rsidRPr="0003510D">
        <w:rPr>
          <w:lang w:val="nl-NL"/>
        </w:rPr>
        <w:t>naar een hoger niveau.</w:t>
      </w:r>
      <w:r w:rsidR="00AA018F">
        <w:rPr>
          <w:lang w:val="nl-NL"/>
        </w:rPr>
        <w:t xml:space="preserve"> Dit bedrijf beschouwd hun klanten niet als klanten maar als hun vrienden. </w:t>
      </w:r>
      <w:r w:rsidR="001429C9">
        <w:rPr>
          <w:lang w:val="nl-NL"/>
        </w:rPr>
        <w:t xml:space="preserve">Ze hebben een </w:t>
      </w:r>
      <w:r w:rsidR="00AA018F">
        <w:rPr>
          <w:lang w:val="nl-NL"/>
        </w:rPr>
        <w:t xml:space="preserve">hechte partnership met hun klanten. </w:t>
      </w:r>
    </w:p>
    <w:p w14:paraId="7F49CE27" w14:textId="5259933E" w:rsidR="00CA4B5B" w:rsidRPr="00A77E56" w:rsidRDefault="00CA4B5B" w:rsidP="005B4EC0">
      <w:pPr>
        <w:rPr>
          <w:i/>
          <w:iCs/>
          <w:lang w:val="nl-NL"/>
        </w:rPr>
      </w:pPr>
      <w:r w:rsidRPr="00A77E56">
        <w:rPr>
          <w:i/>
          <w:iCs/>
          <w:lang w:val="nl-NL"/>
        </w:rPr>
        <w:t>Functie</w:t>
      </w:r>
    </w:p>
    <w:p w14:paraId="51728B10" w14:textId="19E5609E" w:rsidR="00026D35" w:rsidRDefault="00692C56" w:rsidP="005B4EC0">
      <w:pPr>
        <w:rPr>
          <w:lang w:val="nl-NL"/>
        </w:rPr>
      </w:pPr>
      <w:r>
        <w:rPr>
          <w:lang w:val="nl-NL"/>
        </w:rPr>
        <w:t>Als PHP Developer moet je de juiste DNA hebben voor het bedrijf. Je hoeft voor dit bedrijf niet slim te zijn</w:t>
      </w:r>
      <w:r w:rsidR="008C6E9B">
        <w:rPr>
          <w:lang w:val="nl-NL"/>
        </w:rPr>
        <w:t xml:space="preserve"> want je kan je altijd bijscholen. Wat ze wel belangrijk vinden zijn</w:t>
      </w:r>
      <w:r w:rsidR="00397154">
        <w:rPr>
          <w:lang w:val="nl-NL"/>
        </w:rPr>
        <w:t xml:space="preserve"> mensen die goed kunnen samenwerken.</w:t>
      </w:r>
      <w:r w:rsidR="00432801">
        <w:rPr>
          <w:lang w:val="nl-NL"/>
        </w:rPr>
        <w:t xml:space="preserve"> Als P</w:t>
      </w:r>
      <w:r w:rsidR="00084EA2">
        <w:rPr>
          <w:lang w:val="nl-NL"/>
        </w:rPr>
        <w:t>HP Developer  heb je uitdagende en lange termijn projecten. Je moet daarvoor voldoende maturiteit hebben. Je bent bewust van je rol in je team en je hebt een groot verantwoordelijkheid</w:t>
      </w:r>
      <w:r w:rsidR="00A77E56">
        <w:rPr>
          <w:lang w:val="nl-NL"/>
        </w:rPr>
        <w:t>sgevoel.</w:t>
      </w:r>
      <w:r w:rsidR="00C55269">
        <w:rPr>
          <w:lang w:val="nl-NL"/>
        </w:rPr>
        <w:t xml:space="preserve"> Voor deze functie moet je ook de taal van de klant spreken. </w:t>
      </w:r>
      <w:r w:rsidR="00857A91">
        <w:rPr>
          <w:lang w:val="nl-NL"/>
        </w:rPr>
        <w:t>Zorg ervoor dat het duidelijk voor de klant is als je het pro</w:t>
      </w:r>
      <w:r w:rsidR="00DC2167">
        <w:rPr>
          <w:lang w:val="nl-NL"/>
        </w:rPr>
        <w:t>ject samen bespreekt.</w:t>
      </w:r>
    </w:p>
    <w:p w14:paraId="273F826A" w14:textId="5D95AE16" w:rsidR="001429C9" w:rsidRPr="000F061E" w:rsidRDefault="001429C9" w:rsidP="005B4EC0">
      <w:pPr>
        <w:rPr>
          <w:i/>
          <w:iCs/>
          <w:lang w:val="nl-NL"/>
        </w:rPr>
      </w:pPr>
      <w:r w:rsidRPr="000F061E">
        <w:rPr>
          <w:i/>
          <w:iCs/>
          <w:lang w:val="nl-NL"/>
        </w:rPr>
        <w:t>Werkwijze:</w:t>
      </w:r>
    </w:p>
    <w:p w14:paraId="43B1A6AE" w14:textId="01E8D897" w:rsidR="000F061E" w:rsidRDefault="00DC5FA9" w:rsidP="005B4EC0">
      <w:pPr>
        <w:rPr>
          <w:lang w:val="nl-NL"/>
        </w:rPr>
      </w:pPr>
      <w:r>
        <w:rPr>
          <w:lang w:val="nl-NL"/>
        </w:rPr>
        <w:t>Doen niet aan micro-management</w:t>
      </w:r>
      <w:r w:rsidR="00693263">
        <w:rPr>
          <w:lang w:val="nl-NL"/>
        </w:rPr>
        <w:t xml:space="preserve">. Ze gebruiken wat ze noemen </w:t>
      </w:r>
      <w:r w:rsidR="00446FCA">
        <w:rPr>
          <w:lang w:val="nl-NL"/>
        </w:rPr>
        <w:t>het ‘rugzak methode (fit-</w:t>
      </w:r>
      <w:proofErr w:type="spellStart"/>
      <w:r w:rsidR="00446FCA">
        <w:rPr>
          <w:lang w:val="nl-NL"/>
        </w:rPr>
        <w:t>for</w:t>
      </w:r>
      <w:proofErr w:type="spellEnd"/>
      <w:r w:rsidR="00446FCA">
        <w:rPr>
          <w:lang w:val="nl-NL"/>
        </w:rPr>
        <w:t>-</w:t>
      </w:r>
      <w:proofErr w:type="spellStart"/>
      <w:r w:rsidR="00446FCA">
        <w:rPr>
          <w:lang w:val="nl-NL"/>
        </w:rPr>
        <w:t>pur</w:t>
      </w:r>
      <w:r w:rsidR="004F55BF">
        <w:rPr>
          <w:lang w:val="nl-NL"/>
        </w:rPr>
        <w:t>pose</w:t>
      </w:r>
      <w:proofErr w:type="spellEnd"/>
      <w:r w:rsidR="004F55BF">
        <w:rPr>
          <w:lang w:val="nl-NL"/>
        </w:rPr>
        <w:t xml:space="preserve">). Ze zetten mensen samen </w:t>
      </w:r>
      <w:r w:rsidR="002D5636">
        <w:rPr>
          <w:lang w:val="nl-NL"/>
        </w:rPr>
        <w:t>die beschikken over de juiste toolsets</w:t>
      </w:r>
      <w:r w:rsidR="00B73E2B">
        <w:rPr>
          <w:lang w:val="nl-NL"/>
        </w:rPr>
        <w:t xml:space="preserve">, </w:t>
      </w:r>
      <w:r w:rsidR="00BD32D7" w:rsidRPr="00BD32D7">
        <w:rPr>
          <w:lang w:val="nl-NL"/>
        </w:rPr>
        <w:t xml:space="preserve">de juiste </w:t>
      </w:r>
      <w:proofErr w:type="spellStart"/>
      <w:r w:rsidR="00BD32D7" w:rsidRPr="00BD32D7">
        <w:rPr>
          <w:lang w:val="nl-NL"/>
        </w:rPr>
        <w:t>toolset</w:t>
      </w:r>
      <w:proofErr w:type="spellEnd"/>
      <w:r w:rsidR="00BD32D7" w:rsidRPr="00BD32D7">
        <w:rPr>
          <w:lang w:val="nl-NL"/>
        </w:rPr>
        <w:t xml:space="preserve"> toepassen binnen elk </w:t>
      </w:r>
      <w:r w:rsidR="00EC26A8" w:rsidRPr="00BD32D7">
        <w:rPr>
          <w:lang w:val="nl-NL"/>
        </w:rPr>
        <w:t>project</w:t>
      </w:r>
      <w:r w:rsidR="00BD32D7" w:rsidRPr="00BD32D7">
        <w:rPr>
          <w:lang w:val="nl-NL"/>
        </w:rPr>
        <w:t xml:space="preserve"> en domein</w:t>
      </w:r>
      <w:r w:rsidR="00BD32D7">
        <w:rPr>
          <w:lang w:val="nl-NL"/>
        </w:rPr>
        <w:t xml:space="preserve"> en breiden hun ‘rugzak’ uit waar nodig. Het bedrijf gelooft dat elke werknemer zijn eigen ‘</w:t>
      </w:r>
      <w:proofErr w:type="spellStart"/>
      <w:r w:rsidR="00BD32D7">
        <w:rPr>
          <w:lang w:val="nl-NL"/>
        </w:rPr>
        <w:t>superpowers</w:t>
      </w:r>
      <w:proofErr w:type="spellEnd"/>
      <w:r w:rsidR="00BD32D7">
        <w:rPr>
          <w:lang w:val="nl-NL"/>
        </w:rPr>
        <w:t xml:space="preserve">’ heeft. Elke </w:t>
      </w:r>
      <w:r w:rsidR="001762C9">
        <w:rPr>
          <w:lang w:val="nl-NL"/>
        </w:rPr>
        <w:t xml:space="preserve">werknemer heet de juiste </w:t>
      </w:r>
      <w:r w:rsidR="00EC26A8">
        <w:rPr>
          <w:lang w:val="nl-NL"/>
        </w:rPr>
        <w:t>capaciteiten</w:t>
      </w:r>
      <w:r w:rsidR="001762C9">
        <w:rPr>
          <w:lang w:val="nl-NL"/>
        </w:rPr>
        <w:t xml:space="preserve"> en het bedrijf wilt deze werknemers het </w:t>
      </w:r>
      <w:r w:rsidR="00A16429">
        <w:rPr>
          <w:lang w:val="nl-NL"/>
        </w:rPr>
        <w:t>vertrouwen</w:t>
      </w:r>
      <w:r w:rsidR="001762C9">
        <w:rPr>
          <w:lang w:val="nl-NL"/>
        </w:rPr>
        <w:t xml:space="preserve"> geven</w:t>
      </w:r>
      <w:r w:rsidR="00A16429">
        <w:rPr>
          <w:lang w:val="nl-NL"/>
        </w:rPr>
        <w:t>. Iedereen in het team doet aan zel</w:t>
      </w:r>
      <w:r w:rsidR="001A27FC">
        <w:rPr>
          <w:lang w:val="nl-NL"/>
        </w:rPr>
        <w:t>f</w:t>
      </w:r>
      <w:r w:rsidR="00EC26A8">
        <w:rPr>
          <w:lang w:val="nl-NL"/>
        </w:rPr>
        <w:t>-</w:t>
      </w:r>
      <w:proofErr w:type="spellStart"/>
      <w:r w:rsidR="00A16429">
        <w:rPr>
          <w:lang w:val="nl-NL"/>
        </w:rPr>
        <w:t>organisering</w:t>
      </w:r>
      <w:proofErr w:type="spellEnd"/>
      <w:r w:rsidR="00A16429">
        <w:rPr>
          <w:lang w:val="nl-NL"/>
        </w:rPr>
        <w:t>. Iedereen weet zijn eigen rol.</w:t>
      </w:r>
      <w:r w:rsidR="00F64C5E">
        <w:rPr>
          <w:lang w:val="nl-NL"/>
        </w:rPr>
        <w:t xml:space="preserve"> </w:t>
      </w:r>
      <w:r w:rsidR="00661079">
        <w:rPr>
          <w:lang w:val="nl-NL"/>
        </w:rPr>
        <w:t>Het team vraagt om uitgedaa</w:t>
      </w:r>
      <w:r w:rsidR="00121714">
        <w:rPr>
          <w:lang w:val="nl-NL"/>
        </w:rPr>
        <w:t xml:space="preserve">gd te worden door de klant zodat </w:t>
      </w:r>
      <w:r w:rsidR="00EC26A8">
        <w:rPr>
          <w:lang w:val="nl-NL"/>
        </w:rPr>
        <w:t>het</w:t>
      </w:r>
      <w:r w:rsidR="00121714">
        <w:rPr>
          <w:lang w:val="nl-NL"/>
        </w:rPr>
        <w:t xml:space="preserve"> product mogelijk verbeterd kan worden.</w:t>
      </w:r>
      <w:r w:rsidR="00A60BD1">
        <w:rPr>
          <w:lang w:val="nl-NL"/>
        </w:rPr>
        <w:t xml:space="preserve"> </w:t>
      </w:r>
      <w:r w:rsidR="000F061E">
        <w:rPr>
          <w:lang w:val="nl-NL"/>
        </w:rPr>
        <w:t>Verder ziet hun werkwijze als volgt uit:</w:t>
      </w:r>
    </w:p>
    <w:p w14:paraId="0226969F" w14:textId="77777777" w:rsidR="0005192A" w:rsidRDefault="000F061E" w:rsidP="0005192A">
      <w:pPr>
        <w:pStyle w:val="Lijstalinea"/>
        <w:numPr>
          <w:ilvl w:val="0"/>
          <w:numId w:val="5"/>
        </w:numPr>
        <w:rPr>
          <w:lang w:val="nl-NL"/>
        </w:rPr>
      </w:pPr>
      <w:r w:rsidRPr="000F061E">
        <w:rPr>
          <w:lang w:val="nl-NL"/>
        </w:rPr>
        <w:t>Discover</w:t>
      </w:r>
      <w:r w:rsidR="00035596">
        <w:rPr>
          <w:lang w:val="nl-NL"/>
        </w:rPr>
        <w:t xml:space="preserve"> (waarom, strategie, meerwaarde)</w:t>
      </w:r>
      <w:r w:rsidR="005461F4">
        <w:rPr>
          <w:lang w:val="nl-NL"/>
        </w:rPr>
        <w:t xml:space="preserve">: </w:t>
      </w:r>
      <w:r w:rsidR="00240930">
        <w:rPr>
          <w:lang w:val="nl-NL"/>
        </w:rPr>
        <w:t xml:space="preserve">Wat is voor de klant de béste oplossing? </w:t>
      </w:r>
      <w:r w:rsidR="00240930" w:rsidRPr="0005192A">
        <w:rPr>
          <w:lang w:val="nl-NL"/>
        </w:rPr>
        <w:t>Welke technologie past erbij?</w:t>
      </w:r>
      <w:r w:rsidR="0005192A">
        <w:rPr>
          <w:lang w:val="nl-NL"/>
        </w:rPr>
        <w:t xml:space="preserve"> </w:t>
      </w:r>
      <w:r w:rsidR="00240930" w:rsidRPr="0005192A">
        <w:rPr>
          <w:lang w:val="nl-NL"/>
        </w:rPr>
        <w:t>Waarom</w:t>
      </w:r>
      <w:r w:rsidR="00A84F96" w:rsidRPr="0005192A">
        <w:rPr>
          <w:lang w:val="nl-NL"/>
        </w:rPr>
        <w:t xml:space="preserve"> is de aanbod van de klant beter?</w:t>
      </w:r>
      <w:r w:rsidR="0005192A">
        <w:rPr>
          <w:lang w:val="nl-NL"/>
        </w:rPr>
        <w:t xml:space="preserve"> </w:t>
      </w:r>
      <w:r w:rsidR="00A84F96" w:rsidRPr="0005192A">
        <w:rPr>
          <w:lang w:val="nl-NL"/>
        </w:rPr>
        <w:t>Waarvoor doet</w:t>
      </w:r>
      <w:r w:rsidR="0005192A" w:rsidRPr="0005192A">
        <w:rPr>
          <w:lang w:val="nl-NL"/>
        </w:rPr>
        <w:t xml:space="preserve"> de klant het?</w:t>
      </w:r>
      <w:r w:rsidR="0005192A">
        <w:rPr>
          <w:lang w:val="nl-NL"/>
        </w:rPr>
        <w:t xml:space="preserve"> </w:t>
      </w:r>
      <w:r w:rsidR="0005192A" w:rsidRPr="0005192A">
        <w:rPr>
          <w:lang w:val="nl-NL"/>
        </w:rPr>
        <w:t>Welke richting gaat de klant uit?</w:t>
      </w:r>
      <w:r w:rsidR="0005192A">
        <w:rPr>
          <w:lang w:val="nl-NL"/>
        </w:rPr>
        <w:t xml:space="preserve"> </w:t>
      </w:r>
      <w:r w:rsidR="0005192A" w:rsidRPr="0005192A">
        <w:rPr>
          <w:lang w:val="nl-NL"/>
        </w:rPr>
        <w:t>Het team denkt mee met de klant.</w:t>
      </w:r>
      <w:r w:rsidR="00F64C5E" w:rsidRPr="0005192A">
        <w:rPr>
          <w:lang w:val="nl-NL"/>
        </w:rPr>
        <w:t xml:space="preserve">      </w:t>
      </w:r>
    </w:p>
    <w:p w14:paraId="6C4758B1" w14:textId="77777777" w:rsidR="00F53DA7" w:rsidRPr="00F53DA7" w:rsidRDefault="0005192A" w:rsidP="0005192A">
      <w:pPr>
        <w:pStyle w:val="Lijstalinea"/>
        <w:numPr>
          <w:ilvl w:val="0"/>
          <w:numId w:val="5"/>
        </w:numPr>
        <w:rPr>
          <w:lang w:val="nl-NL"/>
        </w:rPr>
      </w:pPr>
      <w:proofErr w:type="spellStart"/>
      <w:r>
        <w:rPr>
          <w:lang w:val="nl-NL"/>
        </w:rPr>
        <w:t>Create</w:t>
      </w:r>
      <w:proofErr w:type="spellEnd"/>
      <w:r w:rsidR="003D2B73">
        <w:rPr>
          <w:lang w:val="nl-NL"/>
        </w:rPr>
        <w:t xml:space="preserve">:  </w:t>
      </w:r>
      <w:proofErr w:type="spellStart"/>
      <w:r w:rsidR="009C0D41">
        <w:t>wireframes</w:t>
      </w:r>
      <w:proofErr w:type="spellEnd"/>
      <w:r w:rsidR="009C0D41">
        <w:t xml:space="preserve"> uitteken), </w:t>
      </w:r>
      <w:proofErr w:type="spellStart"/>
      <w:r w:rsidR="009C0D41">
        <w:t>design</w:t>
      </w:r>
      <w:r w:rsidR="00F53DA7">
        <w:t>en</w:t>
      </w:r>
      <w:proofErr w:type="spellEnd"/>
      <w:r w:rsidR="00F53DA7">
        <w:t>, een werkend online platform maken.</w:t>
      </w:r>
    </w:p>
    <w:p w14:paraId="1666FA65" w14:textId="1543CD63" w:rsidR="005B4EC0" w:rsidRPr="0005192A" w:rsidRDefault="00F53DA7" w:rsidP="0005192A">
      <w:pPr>
        <w:pStyle w:val="Lijstalinea"/>
        <w:numPr>
          <w:ilvl w:val="0"/>
          <w:numId w:val="5"/>
        </w:numPr>
        <w:rPr>
          <w:lang w:val="nl-NL"/>
        </w:rPr>
      </w:pPr>
      <w:proofErr w:type="spellStart"/>
      <w:r>
        <w:t>Grow</w:t>
      </w:r>
      <w:proofErr w:type="spellEnd"/>
      <w:r>
        <w:t>:</w:t>
      </w:r>
      <w:r w:rsidR="00280254">
        <w:t xml:space="preserve"> meten (waar klikken ze op? Is het duidelijk?), </w:t>
      </w:r>
      <w:r w:rsidR="00EF31D8">
        <w:t xml:space="preserve">verwerken </w:t>
      </w:r>
      <w:r w:rsidR="00280254">
        <w:t>rapporteren, adviseren</w:t>
      </w:r>
      <w:r w:rsidR="00F64C5E" w:rsidRPr="0005192A">
        <w:rPr>
          <w:lang w:val="nl-NL"/>
        </w:rPr>
        <w:t xml:space="preserve">                                         </w:t>
      </w:r>
    </w:p>
    <w:p w14:paraId="188FE0AD" w14:textId="49EC2DA7" w:rsidR="006B6F3A" w:rsidRDefault="006B6F3A" w:rsidP="005B4EC0">
      <w:pPr>
        <w:rPr>
          <w:lang w:val="nl-NL"/>
        </w:rPr>
      </w:pPr>
    </w:p>
    <w:p w14:paraId="136BCF26" w14:textId="4E0FD2F5" w:rsidR="00464141" w:rsidRDefault="00464141" w:rsidP="00464141">
      <w:pPr>
        <w:pStyle w:val="Kop2"/>
        <w:spacing w:after="120"/>
        <w:rPr>
          <w:lang w:val="nl-NL"/>
        </w:rPr>
      </w:pPr>
      <w:r>
        <w:rPr>
          <w:lang w:val="nl-NL"/>
        </w:rPr>
        <w:t>Reflectie</w:t>
      </w:r>
    </w:p>
    <w:p w14:paraId="30380B8C" w14:textId="22CBFF1A" w:rsidR="005614C0" w:rsidRPr="005710C7" w:rsidRDefault="005614C0" w:rsidP="005B4EC0">
      <w:pPr>
        <w:rPr>
          <w:i/>
          <w:iCs/>
          <w:lang w:val="nl-NL"/>
        </w:rPr>
      </w:pPr>
      <w:r w:rsidRPr="005710C7">
        <w:rPr>
          <w:i/>
          <w:iCs/>
          <w:lang w:val="nl-NL"/>
        </w:rPr>
        <w:t>Welke vragen had je voorbereid voor de gastsprekers? Heb je tijdens de seminaries een</w:t>
      </w:r>
      <w:r w:rsidR="005710C7" w:rsidRPr="005710C7">
        <w:rPr>
          <w:i/>
          <w:iCs/>
          <w:lang w:val="nl-NL"/>
        </w:rPr>
        <w:t xml:space="preserve"> </w:t>
      </w:r>
      <w:r w:rsidRPr="005710C7">
        <w:rPr>
          <w:i/>
          <w:iCs/>
          <w:lang w:val="nl-NL"/>
        </w:rPr>
        <w:t>antwoord gekregen op één of meerdere van je vragen? Indien ja, op welke en leg uit.</w:t>
      </w:r>
    </w:p>
    <w:p w14:paraId="07065207" w14:textId="698D9117" w:rsidR="005710C7" w:rsidRDefault="00CC49BC" w:rsidP="005B4EC0">
      <w:pPr>
        <w:rPr>
          <w:lang w:val="nl-NL"/>
        </w:rPr>
      </w:pPr>
      <w:r>
        <w:rPr>
          <w:lang w:val="nl-NL"/>
        </w:rPr>
        <w:t>Vragen die ik heb voorbereid:</w:t>
      </w:r>
    </w:p>
    <w:p w14:paraId="7704051B" w14:textId="2FEB34E9" w:rsidR="00065E89" w:rsidRDefault="00F44801" w:rsidP="00311622">
      <w:pPr>
        <w:pStyle w:val="Lijstalinea"/>
        <w:numPr>
          <w:ilvl w:val="0"/>
          <w:numId w:val="6"/>
        </w:numPr>
        <w:rPr>
          <w:lang w:val="nl-NL"/>
        </w:rPr>
      </w:pPr>
      <w:r w:rsidRPr="00311622">
        <w:rPr>
          <w:lang w:val="nl-NL"/>
        </w:rPr>
        <w:t xml:space="preserve">Hoe </w:t>
      </w:r>
      <w:r w:rsidR="00130D5B" w:rsidRPr="00311622">
        <w:rPr>
          <w:lang w:val="nl-NL"/>
        </w:rPr>
        <w:t>beginnen jullie met een project? Wat is jullie werkwijze?</w:t>
      </w:r>
    </w:p>
    <w:p w14:paraId="6D598FD4" w14:textId="74BE5E11" w:rsidR="00ED4417" w:rsidRDefault="00DD187E" w:rsidP="00ED4417">
      <w:pPr>
        <w:pStyle w:val="Lijstalinea"/>
        <w:rPr>
          <w:lang w:val="nl-NL"/>
        </w:rPr>
      </w:pPr>
      <w:r>
        <w:rPr>
          <w:lang w:val="nl-NL"/>
        </w:rPr>
        <w:t xml:space="preserve">Antwoord: </w:t>
      </w:r>
      <w:r w:rsidR="007979DD">
        <w:rPr>
          <w:lang w:val="nl-NL"/>
        </w:rPr>
        <w:t>Winnie: ‘Doen door te leren, leren door te doen’</w:t>
      </w:r>
      <w:r w:rsidR="009F5B28">
        <w:rPr>
          <w:lang w:val="nl-NL"/>
        </w:rPr>
        <w:t xml:space="preserve">. Make It </w:t>
      </w:r>
      <w:proofErr w:type="spellStart"/>
      <w:r w:rsidR="009F5B28">
        <w:rPr>
          <w:lang w:val="nl-NL"/>
        </w:rPr>
        <w:t>Fly</w:t>
      </w:r>
      <w:proofErr w:type="spellEnd"/>
      <w:r w:rsidR="009F5B28">
        <w:rPr>
          <w:lang w:val="nl-NL"/>
        </w:rPr>
        <w:t>:</w:t>
      </w:r>
      <w:r w:rsidR="001F541D">
        <w:rPr>
          <w:lang w:val="nl-NL"/>
        </w:rPr>
        <w:t xml:space="preserve"> Rugzak methode. Made: Double </w:t>
      </w:r>
      <w:proofErr w:type="spellStart"/>
      <w:r w:rsidR="001F541D">
        <w:rPr>
          <w:lang w:val="nl-NL"/>
        </w:rPr>
        <w:t>Daimond</w:t>
      </w:r>
      <w:proofErr w:type="spellEnd"/>
      <w:r w:rsidR="001F541D">
        <w:rPr>
          <w:lang w:val="nl-NL"/>
        </w:rPr>
        <w:t xml:space="preserve"> methode.</w:t>
      </w:r>
    </w:p>
    <w:p w14:paraId="5E26180B" w14:textId="522DE390" w:rsidR="00BE7609" w:rsidRDefault="0062256A" w:rsidP="00311622">
      <w:pPr>
        <w:pStyle w:val="Lijstalinea"/>
        <w:numPr>
          <w:ilvl w:val="0"/>
          <w:numId w:val="6"/>
        </w:numPr>
        <w:rPr>
          <w:lang w:val="nl-NL"/>
        </w:rPr>
      </w:pPr>
      <w:r>
        <w:rPr>
          <w:lang w:val="nl-NL"/>
        </w:rPr>
        <w:t xml:space="preserve">Waar </w:t>
      </w:r>
      <w:r w:rsidR="00673A61">
        <w:rPr>
          <w:lang w:val="nl-NL"/>
        </w:rPr>
        <w:t>werken jullie? Op bur</w:t>
      </w:r>
      <w:r w:rsidR="00A27CBF">
        <w:rPr>
          <w:lang w:val="nl-NL"/>
        </w:rPr>
        <w:t>eau of thuis?</w:t>
      </w:r>
    </w:p>
    <w:p w14:paraId="457FF197" w14:textId="1632A4DB" w:rsidR="005738AF" w:rsidRDefault="005738AF" w:rsidP="005738AF">
      <w:pPr>
        <w:pStyle w:val="Lijstalinea"/>
        <w:rPr>
          <w:lang w:val="nl-NL"/>
        </w:rPr>
      </w:pPr>
      <w:r>
        <w:rPr>
          <w:lang w:val="nl-NL"/>
        </w:rPr>
        <w:t>Elk bedrijf</w:t>
      </w:r>
      <w:r w:rsidR="00ED4417">
        <w:rPr>
          <w:lang w:val="nl-NL"/>
        </w:rPr>
        <w:t xml:space="preserve"> zijn vrij flexibel. Je kan kiezen om thuis te werken of in je bureau.</w:t>
      </w:r>
    </w:p>
    <w:p w14:paraId="63D8618F" w14:textId="1554D5A9" w:rsidR="00291C5E" w:rsidRDefault="00B627A5" w:rsidP="00311622">
      <w:pPr>
        <w:pStyle w:val="Lijstalinea"/>
        <w:numPr>
          <w:ilvl w:val="0"/>
          <w:numId w:val="6"/>
        </w:numPr>
        <w:rPr>
          <w:lang w:val="nl-NL"/>
        </w:rPr>
      </w:pPr>
      <w:r>
        <w:rPr>
          <w:lang w:val="nl-NL"/>
        </w:rPr>
        <w:t>Wat voor producten hebben jullie gemaakt?</w:t>
      </w:r>
    </w:p>
    <w:p w14:paraId="729560F9" w14:textId="14A9D3C5" w:rsidR="00A10B53" w:rsidRDefault="00A10B53" w:rsidP="00311622">
      <w:pPr>
        <w:pStyle w:val="Lijstalinea"/>
        <w:numPr>
          <w:ilvl w:val="0"/>
          <w:numId w:val="6"/>
        </w:numPr>
        <w:rPr>
          <w:lang w:val="nl-NL"/>
        </w:rPr>
      </w:pPr>
      <w:r>
        <w:rPr>
          <w:lang w:val="nl-NL"/>
        </w:rPr>
        <w:t xml:space="preserve">Antwoord: Elk bedrijf heeft hun producten </w:t>
      </w:r>
      <w:r w:rsidR="005738AF">
        <w:rPr>
          <w:lang w:val="nl-NL"/>
        </w:rPr>
        <w:t>in hun PowerPoint presentaties laten zien.</w:t>
      </w:r>
    </w:p>
    <w:p w14:paraId="34257E7A" w14:textId="62C2AED9" w:rsidR="007D52AE" w:rsidRDefault="00C63DB1" w:rsidP="00311622">
      <w:pPr>
        <w:pStyle w:val="Lijstalinea"/>
        <w:numPr>
          <w:ilvl w:val="0"/>
          <w:numId w:val="6"/>
        </w:numPr>
        <w:rPr>
          <w:lang w:val="nl-NL"/>
        </w:rPr>
      </w:pPr>
      <w:r>
        <w:rPr>
          <w:lang w:val="nl-NL"/>
        </w:rPr>
        <w:t>Hoe kan een samenwerking met</w:t>
      </w:r>
      <w:r w:rsidR="00A84010">
        <w:rPr>
          <w:lang w:val="nl-NL"/>
        </w:rPr>
        <w:t xml:space="preserve"> je klant goed verlopen?</w:t>
      </w:r>
    </w:p>
    <w:p w14:paraId="61BAA980" w14:textId="16C16BE4" w:rsidR="00445180" w:rsidRDefault="00A10B53" w:rsidP="00311622">
      <w:pPr>
        <w:pStyle w:val="Lijstalinea"/>
        <w:numPr>
          <w:ilvl w:val="0"/>
          <w:numId w:val="6"/>
        </w:numPr>
        <w:rPr>
          <w:lang w:val="nl-NL"/>
        </w:rPr>
      </w:pPr>
      <w:r>
        <w:rPr>
          <w:lang w:val="nl-NL"/>
        </w:rPr>
        <w:t xml:space="preserve">Antwoord: </w:t>
      </w:r>
      <w:r w:rsidR="0069599B">
        <w:rPr>
          <w:lang w:val="nl-NL"/>
        </w:rPr>
        <w:t>Bijvoorbeeld de klant vroeg betrekken in het project, de taal spreken van de klant (</w:t>
      </w:r>
      <w:r w:rsidR="008C575D">
        <w:rPr>
          <w:lang w:val="nl-NL"/>
        </w:rPr>
        <w:t>ervoor zorgen dat als je het project bespreekt met de klant</w:t>
      </w:r>
      <w:r w:rsidR="00B960B0">
        <w:rPr>
          <w:lang w:val="nl-NL"/>
        </w:rPr>
        <w:t xml:space="preserve">, </w:t>
      </w:r>
      <w:r w:rsidR="00D55D76">
        <w:rPr>
          <w:lang w:val="nl-NL"/>
        </w:rPr>
        <w:t xml:space="preserve">verstaanbaar voor de klant </w:t>
      </w:r>
      <w:r w:rsidR="00D55D76">
        <w:rPr>
          <w:lang w:val="nl-NL"/>
        </w:rPr>
        <w:lastRenderedPageBreak/>
        <w:t>bent), de klant en het product leren begrijpen, door de ogen kijken van de klant (de visie waarmaken van de klant)</w:t>
      </w:r>
      <w:r w:rsidR="0078087B">
        <w:rPr>
          <w:lang w:val="nl-NL"/>
        </w:rPr>
        <w:t>, de klant uitdagen om een stap verder te kunnen gaan, open en transparant zijn…</w:t>
      </w:r>
    </w:p>
    <w:p w14:paraId="4D403A01" w14:textId="56700219" w:rsidR="00A84010" w:rsidRDefault="00A84010" w:rsidP="00311622">
      <w:pPr>
        <w:pStyle w:val="Lijstalinea"/>
        <w:numPr>
          <w:ilvl w:val="0"/>
          <w:numId w:val="6"/>
        </w:numPr>
        <w:rPr>
          <w:lang w:val="nl-NL"/>
        </w:rPr>
      </w:pPr>
      <w:r>
        <w:rPr>
          <w:lang w:val="nl-NL"/>
        </w:rPr>
        <w:t>Hoe kan een samenwerking met je team goed verlopen?</w:t>
      </w:r>
    </w:p>
    <w:p w14:paraId="256CCFC1" w14:textId="6E44B287" w:rsidR="00A32647" w:rsidRDefault="00216B6A" w:rsidP="00A32647">
      <w:pPr>
        <w:pStyle w:val="Lijstalinea"/>
        <w:numPr>
          <w:ilvl w:val="0"/>
          <w:numId w:val="6"/>
        </w:numPr>
        <w:rPr>
          <w:lang w:val="nl-NL"/>
        </w:rPr>
      </w:pPr>
      <w:r>
        <w:rPr>
          <w:lang w:val="nl-NL"/>
        </w:rPr>
        <w:t>Hoe lang kan een project duren?</w:t>
      </w:r>
    </w:p>
    <w:p w14:paraId="5C81CF37" w14:textId="1F10CE2F" w:rsidR="00A32647" w:rsidRPr="00A32647" w:rsidRDefault="00A32647" w:rsidP="00A32647">
      <w:pPr>
        <w:pStyle w:val="Lijstalinea"/>
        <w:rPr>
          <w:lang w:val="nl-NL"/>
        </w:rPr>
      </w:pPr>
      <w:r>
        <w:rPr>
          <w:lang w:val="nl-NL"/>
        </w:rPr>
        <w:t>Antwoord</w:t>
      </w:r>
      <w:r w:rsidR="00F505FB">
        <w:rPr>
          <w:lang w:val="nl-NL"/>
        </w:rPr>
        <w:t>: Hangt er van af. Project kan</w:t>
      </w:r>
      <w:r w:rsidR="006C6E95">
        <w:rPr>
          <w:lang w:val="nl-NL"/>
        </w:rPr>
        <w:t xml:space="preserve"> een paar weken duren, maanden of zelfs</w:t>
      </w:r>
      <w:r w:rsidR="00445180">
        <w:rPr>
          <w:lang w:val="nl-NL"/>
        </w:rPr>
        <w:t xml:space="preserve"> een jaar. </w:t>
      </w:r>
    </w:p>
    <w:p w14:paraId="6A6B89D4" w14:textId="593D9423" w:rsidR="005614C0" w:rsidRPr="00E10365" w:rsidRDefault="005614C0" w:rsidP="005B4EC0">
      <w:pPr>
        <w:rPr>
          <w:i/>
          <w:iCs/>
          <w:lang w:val="nl-NL"/>
        </w:rPr>
      </w:pPr>
      <w:r w:rsidRPr="005614C0">
        <w:rPr>
          <w:lang w:val="nl-NL"/>
        </w:rPr>
        <w:t xml:space="preserve"> </w:t>
      </w:r>
      <w:r w:rsidRPr="00E10365">
        <w:rPr>
          <w:i/>
          <w:iCs/>
          <w:lang w:val="nl-NL"/>
        </w:rPr>
        <w:t xml:space="preserve">Welk bedrijf of welke </w:t>
      </w:r>
      <w:r w:rsidR="009740DC" w:rsidRPr="00E10365">
        <w:rPr>
          <w:i/>
          <w:iCs/>
          <w:lang w:val="nl-NL"/>
        </w:rPr>
        <w:t>job functie</w:t>
      </w:r>
      <w:r w:rsidRPr="00E10365">
        <w:rPr>
          <w:i/>
          <w:iCs/>
          <w:lang w:val="nl-NL"/>
        </w:rPr>
        <w:t xml:space="preserve"> sprak je het meeste aan? Waarom?</w:t>
      </w:r>
    </w:p>
    <w:p w14:paraId="2A68E1F3" w14:textId="142A7010" w:rsidR="006952E8" w:rsidRDefault="006832D2" w:rsidP="005B4EC0">
      <w:pPr>
        <w:rPr>
          <w:lang w:val="nl-NL"/>
        </w:rPr>
      </w:pPr>
      <w:r>
        <w:rPr>
          <w:lang w:val="nl-NL"/>
        </w:rPr>
        <w:t>Het bedrijf die me het meest aanspreekt</w:t>
      </w:r>
      <w:r w:rsidR="00F96A7E">
        <w:rPr>
          <w:lang w:val="nl-NL"/>
        </w:rPr>
        <w:t xml:space="preserve"> was het bedrijf </w:t>
      </w:r>
      <w:proofErr w:type="spellStart"/>
      <w:r w:rsidR="00F96A7E">
        <w:rPr>
          <w:lang w:val="nl-NL"/>
        </w:rPr>
        <w:t>Wienie</w:t>
      </w:r>
      <w:proofErr w:type="spellEnd"/>
      <w:r w:rsidR="00E10365">
        <w:rPr>
          <w:lang w:val="nl-NL"/>
        </w:rPr>
        <w:t>.</w:t>
      </w:r>
      <w:r w:rsidR="00D816AE">
        <w:rPr>
          <w:lang w:val="nl-NL"/>
        </w:rPr>
        <w:t xml:space="preserve"> </w:t>
      </w:r>
      <w:r w:rsidR="007D24B5">
        <w:rPr>
          <w:lang w:val="nl-NL"/>
        </w:rPr>
        <w:t>Als eerste spreekt hun werkwijze me enorm aan.</w:t>
      </w:r>
      <w:r w:rsidR="00A07442">
        <w:rPr>
          <w:lang w:val="nl-NL"/>
        </w:rPr>
        <w:t xml:space="preserve"> </w:t>
      </w:r>
      <w:r w:rsidR="007C7461">
        <w:rPr>
          <w:lang w:val="nl-NL"/>
        </w:rPr>
        <w:t xml:space="preserve">Je moet een lerende </w:t>
      </w:r>
      <w:proofErr w:type="spellStart"/>
      <w:r w:rsidR="007C7461">
        <w:rPr>
          <w:lang w:val="nl-NL"/>
        </w:rPr>
        <w:t>mindset</w:t>
      </w:r>
      <w:proofErr w:type="spellEnd"/>
      <w:r w:rsidR="007C7461">
        <w:rPr>
          <w:lang w:val="nl-NL"/>
        </w:rPr>
        <w:t xml:space="preserve"> hebben voor dit bedrijf en persoonlijk geloof ik</w:t>
      </w:r>
      <w:r w:rsidR="00380357">
        <w:rPr>
          <w:lang w:val="nl-NL"/>
        </w:rPr>
        <w:t xml:space="preserve"> in het levenslang leren. Ik vind het heel slim dat ze in de huid kruipen van de gebruikers om zo de juiste oplossingen te vinden in plaats dat ze zelf oplossingen proberen te zoeken.</w:t>
      </w:r>
      <w:r w:rsidR="00CA0667">
        <w:rPr>
          <w:lang w:val="nl-NL"/>
        </w:rPr>
        <w:t xml:space="preserve"> </w:t>
      </w:r>
      <w:r w:rsidR="00991A61">
        <w:rPr>
          <w:lang w:val="nl-NL"/>
        </w:rPr>
        <w:t xml:space="preserve">Ik heb ondervonden dat mensen met meer ervaring </w:t>
      </w:r>
      <w:r w:rsidR="006E14EB">
        <w:rPr>
          <w:lang w:val="nl-NL"/>
        </w:rPr>
        <w:t xml:space="preserve">in hun vak </w:t>
      </w:r>
      <w:r w:rsidR="00991A61">
        <w:rPr>
          <w:lang w:val="nl-NL"/>
        </w:rPr>
        <w:t>soms weleens denken</w:t>
      </w:r>
      <w:r w:rsidR="006E14EB">
        <w:rPr>
          <w:lang w:val="nl-NL"/>
        </w:rPr>
        <w:t xml:space="preserve"> dat ze beter weten</w:t>
      </w:r>
      <w:r w:rsidR="001D5233">
        <w:rPr>
          <w:lang w:val="nl-NL"/>
        </w:rPr>
        <w:t>.</w:t>
      </w:r>
      <w:r w:rsidR="008B4168">
        <w:rPr>
          <w:lang w:val="nl-NL"/>
        </w:rPr>
        <w:t xml:space="preserve"> </w:t>
      </w:r>
      <w:r w:rsidR="008A584B">
        <w:rPr>
          <w:lang w:val="nl-NL"/>
        </w:rPr>
        <w:t>Ook al heb je veel ervaring en ben je goed in je vak,</w:t>
      </w:r>
      <w:r w:rsidR="00C530DA">
        <w:rPr>
          <w:lang w:val="nl-NL"/>
        </w:rPr>
        <w:t xml:space="preserve"> er </w:t>
      </w:r>
      <w:r w:rsidR="007549A3">
        <w:rPr>
          <w:lang w:val="nl-NL"/>
        </w:rPr>
        <w:t xml:space="preserve">is </w:t>
      </w:r>
      <w:r w:rsidR="00C530DA">
        <w:rPr>
          <w:lang w:val="nl-NL"/>
        </w:rPr>
        <w:t>nog steeds ruimte om iets bij te leren</w:t>
      </w:r>
      <w:r w:rsidR="000454CC">
        <w:rPr>
          <w:lang w:val="nl-NL"/>
        </w:rPr>
        <w:t>. Ik vind ook dat ervaren personen open moeten staan voor andere mensen hun meningen</w:t>
      </w:r>
      <w:r w:rsidR="00570791">
        <w:rPr>
          <w:lang w:val="nl-NL"/>
        </w:rPr>
        <w:t xml:space="preserve"> en </w:t>
      </w:r>
      <w:r w:rsidR="00921AC2">
        <w:rPr>
          <w:lang w:val="nl-NL"/>
        </w:rPr>
        <w:t>ervaringen</w:t>
      </w:r>
      <w:r w:rsidR="00570791">
        <w:rPr>
          <w:lang w:val="nl-NL"/>
        </w:rPr>
        <w:t>.</w:t>
      </w:r>
      <w:r w:rsidR="009B6A71">
        <w:rPr>
          <w:lang w:val="nl-NL"/>
        </w:rPr>
        <w:t xml:space="preserve"> Het is </w:t>
      </w:r>
      <w:r w:rsidR="00921AC2">
        <w:rPr>
          <w:lang w:val="nl-NL"/>
        </w:rPr>
        <w:t>ook slim van het</w:t>
      </w:r>
      <w:r w:rsidR="00736DAE">
        <w:rPr>
          <w:lang w:val="nl-NL"/>
        </w:rPr>
        <w:t xml:space="preserve"> bedrijf om mensen vroeg te betrekken in hun proces van het product</w:t>
      </w:r>
      <w:r w:rsidR="00997104">
        <w:rPr>
          <w:lang w:val="nl-NL"/>
        </w:rPr>
        <w:t xml:space="preserve">. </w:t>
      </w:r>
      <w:r w:rsidR="000A390F">
        <w:rPr>
          <w:lang w:val="nl-NL"/>
        </w:rPr>
        <w:t>Ik vind dat dit een effectieve manier is om de klant</w:t>
      </w:r>
      <w:r w:rsidR="00F66E6C">
        <w:rPr>
          <w:lang w:val="nl-NL"/>
        </w:rPr>
        <w:t xml:space="preserve">, de gebruiker e het product te begrijpen. </w:t>
      </w:r>
      <w:r w:rsidR="00E166ED">
        <w:rPr>
          <w:lang w:val="nl-NL"/>
        </w:rPr>
        <w:t>Ze denken echt op een manier</w:t>
      </w:r>
      <w:r w:rsidR="00F747B3">
        <w:rPr>
          <w:lang w:val="nl-NL"/>
        </w:rPr>
        <w:t>.</w:t>
      </w:r>
      <w:r w:rsidR="00221095">
        <w:rPr>
          <w:lang w:val="nl-NL"/>
        </w:rPr>
        <w:t xml:space="preserve"> </w:t>
      </w:r>
      <w:r w:rsidR="00997104">
        <w:rPr>
          <w:lang w:val="nl-NL"/>
        </w:rPr>
        <w:t>Wat m</w:t>
      </w:r>
      <w:r w:rsidR="0079094E">
        <w:rPr>
          <w:lang w:val="nl-NL"/>
        </w:rPr>
        <w:t>ij</w:t>
      </w:r>
      <w:r w:rsidR="00997104">
        <w:rPr>
          <w:lang w:val="nl-NL"/>
        </w:rPr>
        <w:t xml:space="preserve"> ook aan hun werkwijze</w:t>
      </w:r>
      <w:r w:rsidR="00630ABB">
        <w:rPr>
          <w:lang w:val="nl-NL"/>
        </w:rPr>
        <w:t xml:space="preserve"> </w:t>
      </w:r>
      <w:r w:rsidR="007550F8">
        <w:rPr>
          <w:lang w:val="nl-NL"/>
        </w:rPr>
        <w:t xml:space="preserve">aanspreekt </w:t>
      </w:r>
      <w:r w:rsidR="00630ABB">
        <w:rPr>
          <w:lang w:val="nl-NL"/>
        </w:rPr>
        <w:t>is dat ze toekomstgericht denken en werken voor elk product die ze maken.</w:t>
      </w:r>
      <w:r w:rsidR="007550F8">
        <w:rPr>
          <w:lang w:val="nl-NL"/>
        </w:rPr>
        <w:t xml:space="preserve"> Ze zorgen ervoor dat elke product die ze maken een eigen leven gaat volgen.</w:t>
      </w:r>
      <w:r w:rsidR="00DF663E">
        <w:rPr>
          <w:lang w:val="nl-NL"/>
        </w:rPr>
        <w:t xml:space="preserve"> </w:t>
      </w:r>
      <w:r w:rsidR="004B6474">
        <w:rPr>
          <w:lang w:val="nl-NL"/>
        </w:rPr>
        <w:t>Ik vind dat een goede doelstelling om te hebben want je kan een goed idee hebben</w:t>
      </w:r>
      <w:r w:rsidR="00D10DCA">
        <w:rPr>
          <w:lang w:val="nl-NL"/>
        </w:rPr>
        <w:t xml:space="preserve"> maar </w:t>
      </w:r>
      <w:r w:rsidR="005D4402">
        <w:rPr>
          <w:lang w:val="nl-NL"/>
        </w:rPr>
        <w:t>het idee is niet altijd toepasbaar</w:t>
      </w:r>
      <w:r w:rsidR="007A6FE3">
        <w:rPr>
          <w:lang w:val="nl-NL"/>
        </w:rPr>
        <w:t>.</w:t>
      </w:r>
      <w:r w:rsidR="007B56E7">
        <w:rPr>
          <w:lang w:val="nl-NL"/>
        </w:rPr>
        <w:t xml:space="preserve"> Je kan een goed idee hebben maar soms </w:t>
      </w:r>
      <w:r w:rsidR="002C4CCE">
        <w:rPr>
          <w:lang w:val="nl-NL"/>
        </w:rPr>
        <w:t>is dat idee niet iets wat mensen nodig hebben of waarderen.</w:t>
      </w:r>
      <w:r w:rsidR="00D10DCA">
        <w:rPr>
          <w:lang w:val="nl-NL"/>
        </w:rPr>
        <w:t xml:space="preserve"> </w:t>
      </w:r>
      <w:r w:rsidR="0079094E">
        <w:rPr>
          <w:lang w:val="nl-NL"/>
        </w:rPr>
        <w:t>Ten tweede spreekt hun bedrijfscultuur me aan.</w:t>
      </w:r>
      <w:r w:rsidR="00090B57">
        <w:rPr>
          <w:lang w:val="nl-NL"/>
        </w:rPr>
        <w:t xml:space="preserve"> Ik hou ervan als je samenwerkt met je collega’s</w:t>
      </w:r>
      <w:r w:rsidR="00F30F68">
        <w:rPr>
          <w:lang w:val="nl-NL"/>
        </w:rPr>
        <w:t>,</w:t>
      </w:r>
      <w:r w:rsidR="00090B57">
        <w:rPr>
          <w:lang w:val="nl-NL"/>
        </w:rPr>
        <w:t xml:space="preserve"> dat alles open en transparant is. Naar mijn mening </w:t>
      </w:r>
      <w:r w:rsidR="00ED7539">
        <w:rPr>
          <w:lang w:val="nl-NL"/>
        </w:rPr>
        <w:t xml:space="preserve">gaat de samenwerking met je collega’s heel soepel verlopen omdat je eerlijk en duidelijk tegenover elkaar bent. </w:t>
      </w:r>
      <w:r w:rsidR="00101558">
        <w:rPr>
          <w:lang w:val="nl-NL"/>
        </w:rPr>
        <w:t xml:space="preserve">Voor een bedrijfscultuur dat gedreven is door empathie is dat wel </w:t>
      </w:r>
      <w:r w:rsidR="00C53072">
        <w:rPr>
          <w:lang w:val="nl-NL"/>
        </w:rPr>
        <w:t xml:space="preserve">heel </w:t>
      </w:r>
      <w:r w:rsidR="00101558">
        <w:rPr>
          <w:lang w:val="nl-NL"/>
        </w:rPr>
        <w:t>uniek. Het is uniek dat er rekening met elkaar word gehouden binnen een bedrijf.</w:t>
      </w:r>
      <w:r w:rsidR="00C53072">
        <w:rPr>
          <w:lang w:val="nl-NL"/>
        </w:rPr>
        <w:t xml:space="preserve"> Dat is iets wat de meeste bedrijven missen</w:t>
      </w:r>
      <w:r w:rsidR="006F6904">
        <w:rPr>
          <w:lang w:val="nl-NL"/>
        </w:rPr>
        <w:t xml:space="preserve"> en wat me daarom erg aanspreekt.</w:t>
      </w:r>
      <w:r w:rsidR="00F0669D">
        <w:rPr>
          <w:lang w:val="nl-NL"/>
        </w:rPr>
        <w:t xml:space="preserve"> Tenslotte ben ik </w:t>
      </w:r>
      <w:r w:rsidR="009122C2">
        <w:rPr>
          <w:lang w:val="nl-NL"/>
        </w:rPr>
        <w:t xml:space="preserve">geïnteresseerd in hun </w:t>
      </w:r>
      <w:proofErr w:type="spellStart"/>
      <w:r w:rsidR="009122C2">
        <w:rPr>
          <w:lang w:val="nl-NL"/>
        </w:rPr>
        <w:t>hybrid</w:t>
      </w:r>
      <w:proofErr w:type="spellEnd"/>
      <w:r w:rsidR="009122C2">
        <w:rPr>
          <w:lang w:val="nl-NL"/>
        </w:rPr>
        <w:t xml:space="preserve"> </w:t>
      </w:r>
      <w:proofErr w:type="spellStart"/>
      <w:r w:rsidR="009122C2">
        <w:rPr>
          <w:lang w:val="nl-NL"/>
        </w:rPr>
        <w:t>work</w:t>
      </w:r>
      <w:proofErr w:type="spellEnd"/>
      <w:r w:rsidR="009122C2">
        <w:rPr>
          <w:lang w:val="nl-NL"/>
        </w:rPr>
        <w:t xml:space="preserve"> policy. Je kan kiezen om op kantoor te werken, thuis of elders. . Je hebt de autonomie om te kiezen wat het beste voor je werkt. Ik vind het heel goed voor mensen die bijvoorbeeld kinderen hebben of heel veel afwisseling nodig hebben.</w:t>
      </w:r>
      <w:r w:rsidR="009D0E6E">
        <w:rPr>
          <w:lang w:val="nl-NL"/>
        </w:rPr>
        <w:t xml:space="preserve"> Ik zie mezelf ook als iemand die af een toe afwisseling n</w:t>
      </w:r>
      <w:r w:rsidR="006B6D37">
        <w:rPr>
          <w:lang w:val="nl-NL"/>
        </w:rPr>
        <w:t>odig om goed werk te verrichten.</w:t>
      </w:r>
      <w:r w:rsidR="00797C43">
        <w:rPr>
          <w:lang w:val="nl-NL"/>
        </w:rPr>
        <w:t xml:space="preserve"> </w:t>
      </w:r>
    </w:p>
    <w:p w14:paraId="494716B9" w14:textId="03733ABC" w:rsidR="005614C0" w:rsidRPr="000F0C17" w:rsidRDefault="005614C0" w:rsidP="005B4EC0">
      <w:pPr>
        <w:rPr>
          <w:i/>
          <w:iCs/>
          <w:lang w:val="nl-NL"/>
        </w:rPr>
      </w:pPr>
      <w:r w:rsidRPr="000F0C17">
        <w:rPr>
          <w:i/>
          <w:iCs/>
          <w:lang w:val="nl-NL"/>
        </w:rPr>
        <w:t>Heb je, via de gastsprekers, een beter beeld gekregen van het professionele werkveld van een</w:t>
      </w:r>
      <w:r w:rsidR="009740DC" w:rsidRPr="000F0C17">
        <w:rPr>
          <w:i/>
          <w:iCs/>
          <w:lang w:val="nl-NL"/>
        </w:rPr>
        <w:t xml:space="preserve"> </w:t>
      </w:r>
      <w:r w:rsidRPr="000F0C17">
        <w:rPr>
          <w:i/>
          <w:iCs/>
          <w:lang w:val="nl-NL"/>
        </w:rPr>
        <w:t xml:space="preserve">grafisch vormgever en/of front-end </w:t>
      </w:r>
      <w:proofErr w:type="spellStart"/>
      <w:r w:rsidRPr="000F0C17">
        <w:rPr>
          <w:i/>
          <w:iCs/>
          <w:lang w:val="nl-NL"/>
        </w:rPr>
        <w:t>developer</w:t>
      </w:r>
      <w:proofErr w:type="spellEnd"/>
      <w:r w:rsidRPr="000F0C17">
        <w:rPr>
          <w:i/>
          <w:iCs/>
          <w:lang w:val="nl-NL"/>
        </w:rPr>
        <w:t>? Leg uit.</w:t>
      </w:r>
    </w:p>
    <w:p w14:paraId="76A0E16F" w14:textId="34D0238B" w:rsidR="000F0C17" w:rsidRDefault="007D04AE" w:rsidP="005B4EC0">
      <w:pPr>
        <w:rPr>
          <w:lang w:val="nl-NL"/>
        </w:rPr>
      </w:pPr>
      <w:r>
        <w:rPr>
          <w:lang w:val="nl-NL"/>
        </w:rPr>
        <w:t>Via de gast</w:t>
      </w:r>
      <w:r w:rsidR="00D86FDF">
        <w:rPr>
          <w:lang w:val="nl-NL"/>
        </w:rPr>
        <w:t>prekers heb ik een beter beeld gekregen van het professionele werkveld van een grafisch vormgever</w:t>
      </w:r>
      <w:r w:rsidR="00A82FA1">
        <w:rPr>
          <w:lang w:val="nl-NL"/>
        </w:rPr>
        <w:t xml:space="preserve"> en front-end </w:t>
      </w:r>
      <w:proofErr w:type="spellStart"/>
      <w:r w:rsidR="00A82FA1">
        <w:rPr>
          <w:lang w:val="nl-NL"/>
        </w:rPr>
        <w:t>developer</w:t>
      </w:r>
      <w:proofErr w:type="spellEnd"/>
      <w:r w:rsidR="00A82FA1">
        <w:rPr>
          <w:lang w:val="nl-NL"/>
        </w:rPr>
        <w:t>.</w:t>
      </w:r>
      <w:r w:rsidR="006729CF">
        <w:rPr>
          <w:lang w:val="nl-NL"/>
        </w:rPr>
        <w:t xml:space="preserve"> </w:t>
      </w:r>
      <w:r w:rsidR="00C11320">
        <w:rPr>
          <w:lang w:val="nl-NL"/>
        </w:rPr>
        <w:t xml:space="preserve">Het komt vaak voor </w:t>
      </w:r>
      <w:r w:rsidR="009C76ED">
        <w:rPr>
          <w:lang w:val="nl-NL"/>
        </w:rPr>
        <w:t xml:space="preserve">(iets wat ik ook wist) is </w:t>
      </w:r>
      <w:r w:rsidR="00C11320">
        <w:rPr>
          <w:lang w:val="nl-NL"/>
        </w:rPr>
        <w:t>dat je bij deze twee functies nauwkeurig moet kunnen werken, creatief k</w:t>
      </w:r>
      <w:r w:rsidR="00B87FBD">
        <w:rPr>
          <w:lang w:val="nl-NL"/>
        </w:rPr>
        <w:t xml:space="preserve">unnen denken en technische vaardigheden moet hebben. </w:t>
      </w:r>
      <w:r w:rsidR="00007F84">
        <w:rPr>
          <w:lang w:val="nl-NL"/>
        </w:rPr>
        <w:t xml:space="preserve">Wat </w:t>
      </w:r>
      <w:r w:rsidR="009A26A8">
        <w:rPr>
          <w:lang w:val="nl-NL"/>
        </w:rPr>
        <w:t>me</w:t>
      </w:r>
      <w:r w:rsidR="00007F84">
        <w:rPr>
          <w:lang w:val="nl-NL"/>
        </w:rPr>
        <w:t xml:space="preserve"> opviel is dat elke bedrijf</w:t>
      </w:r>
      <w:r w:rsidR="009A26A8">
        <w:rPr>
          <w:lang w:val="nl-NL"/>
        </w:rPr>
        <w:t xml:space="preserve"> </w:t>
      </w:r>
      <w:r w:rsidR="00F2212B">
        <w:rPr>
          <w:lang w:val="nl-NL"/>
        </w:rPr>
        <w:t>specifieke vaardigheden zoekt</w:t>
      </w:r>
      <w:r w:rsidR="008876BB">
        <w:rPr>
          <w:lang w:val="nl-NL"/>
        </w:rPr>
        <w:t xml:space="preserve"> dat van elkaar kan verschillen of juist overeen kan komen</w:t>
      </w:r>
      <w:r w:rsidR="000155C6">
        <w:rPr>
          <w:lang w:val="nl-NL"/>
        </w:rPr>
        <w:t xml:space="preserve"> met elkaar</w:t>
      </w:r>
      <w:r w:rsidR="001C7794">
        <w:rPr>
          <w:lang w:val="nl-NL"/>
        </w:rPr>
        <w:t xml:space="preserve"> (bedrijven verschillen met elkaar of komen overeen met elkaar)</w:t>
      </w:r>
      <w:r w:rsidR="008876BB">
        <w:rPr>
          <w:lang w:val="nl-NL"/>
        </w:rPr>
        <w:t>.</w:t>
      </w:r>
      <w:r w:rsidR="001E0104">
        <w:rPr>
          <w:lang w:val="nl-NL"/>
        </w:rPr>
        <w:t xml:space="preserve"> Make It </w:t>
      </w:r>
      <w:proofErr w:type="spellStart"/>
      <w:r w:rsidR="001E0104">
        <w:rPr>
          <w:lang w:val="nl-NL"/>
        </w:rPr>
        <w:t>Fly</w:t>
      </w:r>
      <w:proofErr w:type="spellEnd"/>
      <w:r w:rsidR="005C5186">
        <w:rPr>
          <w:lang w:val="nl-NL"/>
        </w:rPr>
        <w:t xml:space="preserve"> vind het heel belangrijk dat je goed kan samenwerken.</w:t>
      </w:r>
      <w:r w:rsidR="00F73A4E">
        <w:rPr>
          <w:lang w:val="nl-NL"/>
        </w:rPr>
        <w:t xml:space="preserve"> Made </w:t>
      </w:r>
      <w:r w:rsidR="009D7087">
        <w:rPr>
          <w:lang w:val="nl-NL"/>
        </w:rPr>
        <w:t>vind het juist belangrijk</w:t>
      </w:r>
      <w:r w:rsidR="00B93572">
        <w:rPr>
          <w:lang w:val="nl-NL"/>
        </w:rPr>
        <w:t xml:space="preserve"> dat je jezelf</w:t>
      </w:r>
      <w:r w:rsidR="009E033E">
        <w:rPr>
          <w:lang w:val="nl-NL"/>
        </w:rPr>
        <w:t>, de klant en het</w:t>
      </w:r>
      <w:r w:rsidR="00A53DA0">
        <w:rPr>
          <w:lang w:val="nl-NL"/>
        </w:rPr>
        <w:t xml:space="preserve"> bedrijf kan uitdagen om de beste resultaten </w:t>
      </w:r>
      <w:r w:rsidR="00EB730E">
        <w:rPr>
          <w:lang w:val="nl-NL"/>
        </w:rPr>
        <w:t>t</w:t>
      </w:r>
      <w:r w:rsidR="00A53DA0">
        <w:rPr>
          <w:lang w:val="nl-NL"/>
        </w:rPr>
        <w:t>e leveren</w:t>
      </w:r>
      <w:r w:rsidR="006C4906">
        <w:rPr>
          <w:lang w:val="nl-NL"/>
        </w:rPr>
        <w:t xml:space="preserve">. </w:t>
      </w:r>
      <w:proofErr w:type="spellStart"/>
      <w:r w:rsidR="006C4906">
        <w:rPr>
          <w:lang w:val="nl-NL"/>
        </w:rPr>
        <w:t>Wieni</w:t>
      </w:r>
      <w:proofErr w:type="spellEnd"/>
      <w:r w:rsidR="006C4906">
        <w:rPr>
          <w:lang w:val="nl-NL"/>
        </w:rPr>
        <w:t xml:space="preserve"> vind </w:t>
      </w:r>
      <w:r w:rsidR="00A03738">
        <w:rPr>
          <w:lang w:val="nl-NL"/>
        </w:rPr>
        <w:t xml:space="preserve">het belangrijk dat je toekomstgericht kan denken en zo verder… </w:t>
      </w:r>
      <w:r w:rsidR="004B6633">
        <w:rPr>
          <w:lang w:val="nl-NL"/>
        </w:rPr>
        <w:t>Op dat vlak verschillen deze bedrijven van elkaar.</w:t>
      </w:r>
      <w:r w:rsidR="001F2C90">
        <w:rPr>
          <w:lang w:val="nl-NL"/>
        </w:rPr>
        <w:t xml:space="preserve"> </w:t>
      </w:r>
      <w:r w:rsidR="00991316">
        <w:rPr>
          <w:lang w:val="nl-NL"/>
        </w:rPr>
        <w:t>Waar</w:t>
      </w:r>
      <w:r w:rsidR="001F2C90">
        <w:rPr>
          <w:lang w:val="nl-NL"/>
        </w:rPr>
        <w:t xml:space="preserve"> ze allemaal overeenkomen is dat</w:t>
      </w:r>
      <w:r w:rsidR="00E603E4">
        <w:rPr>
          <w:lang w:val="nl-NL"/>
        </w:rPr>
        <w:t xml:space="preserve"> ze voor deze functies mensen zoeken met veel verantwoordelijkheidsgevoel</w:t>
      </w:r>
      <w:r w:rsidR="007C49E5">
        <w:rPr>
          <w:lang w:val="nl-NL"/>
        </w:rPr>
        <w:t xml:space="preserve"> en </w:t>
      </w:r>
      <w:r w:rsidR="004F71CE">
        <w:rPr>
          <w:lang w:val="nl-NL"/>
        </w:rPr>
        <w:t>mensen die probleemoplossend kunnen denken</w:t>
      </w:r>
      <w:r w:rsidR="00526E35">
        <w:rPr>
          <w:lang w:val="nl-NL"/>
        </w:rPr>
        <w:t xml:space="preserve">. Ik heb van de gastsprekers veel geleerd over </w:t>
      </w:r>
      <w:r w:rsidR="004C5F6A">
        <w:rPr>
          <w:lang w:val="nl-NL"/>
        </w:rPr>
        <w:t xml:space="preserve">wat voor vaardigheden je nodig </w:t>
      </w:r>
      <w:r w:rsidR="006E13E2">
        <w:rPr>
          <w:lang w:val="nl-NL"/>
        </w:rPr>
        <w:t xml:space="preserve">moet hebben </w:t>
      </w:r>
      <w:r w:rsidR="004C5F6A">
        <w:rPr>
          <w:lang w:val="nl-NL"/>
        </w:rPr>
        <w:t xml:space="preserve">om een grafische vormgever te zijn of een </w:t>
      </w:r>
      <w:r w:rsidR="006E13E2">
        <w:rPr>
          <w:lang w:val="nl-NL"/>
        </w:rPr>
        <w:t xml:space="preserve">font-end </w:t>
      </w:r>
      <w:proofErr w:type="spellStart"/>
      <w:r w:rsidR="006E13E2">
        <w:rPr>
          <w:lang w:val="nl-NL"/>
        </w:rPr>
        <w:t>developer</w:t>
      </w:r>
      <w:proofErr w:type="spellEnd"/>
      <w:r w:rsidR="00DD17EA">
        <w:rPr>
          <w:lang w:val="nl-NL"/>
        </w:rPr>
        <w:t>.</w:t>
      </w:r>
    </w:p>
    <w:p w14:paraId="6C2DD0B8" w14:textId="1F98ACC8" w:rsidR="005614C0" w:rsidRPr="00D0247D" w:rsidRDefault="005614C0" w:rsidP="005B4EC0">
      <w:pPr>
        <w:rPr>
          <w:i/>
          <w:iCs/>
          <w:lang w:val="nl-NL"/>
        </w:rPr>
      </w:pPr>
      <w:r w:rsidRPr="00D0247D">
        <w:rPr>
          <w:i/>
          <w:iCs/>
          <w:lang w:val="nl-NL"/>
        </w:rPr>
        <w:t>Hoe is je beeld tegenover het bedrijfsleven en de verschillende job</w:t>
      </w:r>
      <w:r w:rsidR="009740DC" w:rsidRPr="00D0247D">
        <w:rPr>
          <w:i/>
          <w:iCs/>
          <w:lang w:val="nl-NL"/>
        </w:rPr>
        <w:t xml:space="preserve"> </w:t>
      </w:r>
      <w:r w:rsidRPr="00D0247D">
        <w:rPr>
          <w:i/>
          <w:iCs/>
          <w:lang w:val="nl-NL"/>
        </w:rPr>
        <w:t>functies veranderd na deze</w:t>
      </w:r>
      <w:r w:rsidR="009740DC" w:rsidRPr="00D0247D">
        <w:rPr>
          <w:i/>
          <w:iCs/>
          <w:lang w:val="nl-NL"/>
        </w:rPr>
        <w:t xml:space="preserve"> </w:t>
      </w:r>
      <w:r w:rsidRPr="00D0247D">
        <w:rPr>
          <w:i/>
          <w:iCs/>
          <w:lang w:val="nl-NL"/>
        </w:rPr>
        <w:t>seminaries? Welke zaken wist je al en werden bevestigd? (</w:t>
      </w:r>
      <w:proofErr w:type="spellStart"/>
      <w:r w:rsidRPr="00D0247D">
        <w:rPr>
          <w:i/>
          <w:iCs/>
          <w:lang w:val="nl-NL"/>
        </w:rPr>
        <w:t>Bvb</w:t>
      </w:r>
      <w:proofErr w:type="spellEnd"/>
      <w:r w:rsidRPr="00D0247D">
        <w:rPr>
          <w:i/>
          <w:iCs/>
          <w:lang w:val="nl-NL"/>
        </w:rPr>
        <w:t xml:space="preserve">. </w:t>
      </w:r>
      <w:r w:rsidR="009740DC" w:rsidRPr="00D0247D">
        <w:rPr>
          <w:i/>
          <w:iCs/>
          <w:lang w:val="nl-NL"/>
        </w:rPr>
        <w:t>J</w:t>
      </w:r>
      <w:r w:rsidRPr="00D0247D">
        <w:rPr>
          <w:i/>
          <w:iCs/>
          <w:lang w:val="nl-NL"/>
        </w:rPr>
        <w:t>ob</w:t>
      </w:r>
      <w:r w:rsidR="009740DC" w:rsidRPr="00D0247D">
        <w:rPr>
          <w:i/>
          <w:iCs/>
          <w:lang w:val="nl-NL"/>
        </w:rPr>
        <w:t xml:space="preserve"> </w:t>
      </w:r>
      <w:r w:rsidRPr="00D0247D">
        <w:rPr>
          <w:i/>
          <w:iCs/>
          <w:lang w:val="nl-NL"/>
        </w:rPr>
        <w:t>inhoud, manier van werken,</w:t>
      </w:r>
      <w:r w:rsidR="009740DC" w:rsidRPr="00D0247D">
        <w:rPr>
          <w:i/>
          <w:iCs/>
          <w:lang w:val="nl-NL"/>
        </w:rPr>
        <w:t xml:space="preserve"> </w:t>
      </w:r>
      <w:r w:rsidRPr="00D0247D">
        <w:rPr>
          <w:i/>
          <w:iCs/>
          <w:lang w:val="nl-NL"/>
        </w:rPr>
        <w:t>hiërarchie, takenpakket, ...)</w:t>
      </w:r>
    </w:p>
    <w:p w14:paraId="25FB53EC" w14:textId="0EAF1FC1" w:rsidR="00D0247D" w:rsidRPr="004453E4" w:rsidRDefault="00DD17EA" w:rsidP="005B4EC0">
      <w:r>
        <w:rPr>
          <w:lang w:val="nl-NL"/>
        </w:rPr>
        <w:t>Mijn beeld tegenover het bedrijfsleven en de verschillende job functies is een beetje veranderd.</w:t>
      </w:r>
      <w:r w:rsidR="00F5606D">
        <w:rPr>
          <w:lang w:val="nl-NL"/>
        </w:rPr>
        <w:t xml:space="preserve"> Wat ik wel wist</w:t>
      </w:r>
      <w:r w:rsidR="003D6C57">
        <w:rPr>
          <w:lang w:val="nl-NL"/>
        </w:rPr>
        <w:t xml:space="preserve"> is dat je voor deze job functies nauwkeurig moet kunnen werken, creatief kunnen den</w:t>
      </w:r>
      <w:r w:rsidR="006C15E4">
        <w:rPr>
          <w:lang w:val="nl-NL"/>
        </w:rPr>
        <w:t xml:space="preserve">ken, </w:t>
      </w:r>
      <w:r w:rsidR="006C15E4">
        <w:rPr>
          <w:lang w:val="nl-NL"/>
        </w:rPr>
        <w:lastRenderedPageBreak/>
        <w:t>technische vaardigheden moet hebben en veel verantwoordelijkheidsgevoel</w:t>
      </w:r>
      <w:r w:rsidR="00D65D24">
        <w:rPr>
          <w:lang w:val="nl-NL"/>
        </w:rPr>
        <w:t xml:space="preserve"> moet hebben. Ik wist ook dat je voor deze functies in een team moet samenwerken waarin elke teamlid een eigen rol heeft.</w:t>
      </w:r>
      <w:r w:rsidR="003B61A8">
        <w:rPr>
          <w:lang w:val="nl-NL"/>
        </w:rPr>
        <w:t xml:space="preserve"> Wat</w:t>
      </w:r>
      <w:r w:rsidR="004A7400">
        <w:rPr>
          <w:lang w:val="nl-NL"/>
        </w:rPr>
        <w:t xml:space="preserve"> ik</w:t>
      </w:r>
      <w:r w:rsidR="00636195">
        <w:rPr>
          <w:lang w:val="nl-NL"/>
        </w:rPr>
        <w:t xml:space="preserve"> </w:t>
      </w:r>
      <w:r w:rsidR="000453F6">
        <w:rPr>
          <w:lang w:val="nl-NL"/>
        </w:rPr>
        <w:t>heb bijgeleerd is</w:t>
      </w:r>
      <w:r w:rsidR="002C4C29">
        <w:rPr>
          <w:lang w:val="nl-NL"/>
        </w:rPr>
        <w:t>,</w:t>
      </w:r>
      <w:r w:rsidR="000453F6">
        <w:rPr>
          <w:lang w:val="nl-NL"/>
        </w:rPr>
        <w:t xml:space="preserve"> als</w:t>
      </w:r>
      <w:r w:rsidR="007641F4">
        <w:rPr>
          <w:lang w:val="nl-NL"/>
        </w:rPr>
        <w:t xml:space="preserve"> je </w:t>
      </w:r>
      <w:r w:rsidR="008A2781">
        <w:rPr>
          <w:lang w:val="nl-NL"/>
        </w:rPr>
        <w:t>gaat solliciteren bij één van deze bedrijven</w:t>
      </w:r>
      <w:r w:rsidR="002C4C29">
        <w:rPr>
          <w:lang w:val="nl-NL"/>
        </w:rPr>
        <w:t>…</w:t>
      </w:r>
      <w:r w:rsidR="008A2781">
        <w:rPr>
          <w:lang w:val="nl-NL"/>
        </w:rPr>
        <w:t xml:space="preserve"> </w:t>
      </w:r>
      <w:r w:rsidR="002C4C29">
        <w:rPr>
          <w:lang w:val="nl-NL"/>
        </w:rPr>
        <w:t>D</w:t>
      </w:r>
      <w:r w:rsidR="00591CCF">
        <w:rPr>
          <w:lang w:val="nl-NL"/>
        </w:rPr>
        <w:t xml:space="preserve">at elk bedrijf </w:t>
      </w:r>
      <w:r w:rsidR="00E96DF9">
        <w:rPr>
          <w:lang w:val="nl-NL"/>
        </w:rPr>
        <w:t xml:space="preserve">bepaalde </w:t>
      </w:r>
      <w:r w:rsidR="00591CCF">
        <w:rPr>
          <w:lang w:val="nl-NL"/>
        </w:rPr>
        <w:t>vaardigheden zoekt</w:t>
      </w:r>
      <w:r w:rsidR="00E96DF9">
        <w:rPr>
          <w:lang w:val="nl-NL"/>
        </w:rPr>
        <w:t xml:space="preserve"> die van </w:t>
      </w:r>
      <w:proofErr w:type="spellStart"/>
      <w:r w:rsidR="00E96DF9">
        <w:rPr>
          <w:lang w:val="nl-NL"/>
        </w:rPr>
        <w:t>van</w:t>
      </w:r>
      <w:proofErr w:type="spellEnd"/>
      <w:r w:rsidR="00E96DF9">
        <w:rPr>
          <w:lang w:val="nl-NL"/>
        </w:rPr>
        <w:t xml:space="preserve"> elkaar kunnen verschillen</w:t>
      </w:r>
      <w:r w:rsidR="00787CF8">
        <w:rPr>
          <w:lang w:val="nl-NL"/>
        </w:rPr>
        <w:t xml:space="preserve"> (verschillen van elkaars bedrijf).</w:t>
      </w:r>
      <w:r w:rsidR="00802AAD">
        <w:rPr>
          <w:lang w:val="nl-NL"/>
        </w:rPr>
        <w:t xml:space="preserve"> Wat ik ook heb bijgeleerd is dat elke bedrijf een hechte band hee</w:t>
      </w:r>
      <w:r w:rsidR="004844D4">
        <w:rPr>
          <w:lang w:val="nl-NL"/>
        </w:rPr>
        <w:t xml:space="preserve">ft met zijn klant. Make It </w:t>
      </w:r>
      <w:proofErr w:type="spellStart"/>
      <w:r w:rsidR="004844D4">
        <w:rPr>
          <w:lang w:val="nl-NL"/>
        </w:rPr>
        <w:t>Fly</w:t>
      </w:r>
      <w:proofErr w:type="spellEnd"/>
      <w:r w:rsidR="004844D4">
        <w:rPr>
          <w:lang w:val="nl-NL"/>
        </w:rPr>
        <w:t xml:space="preserve"> beschouwen hun klanten niet als klanten maar als hun vrienden.</w:t>
      </w:r>
      <w:r w:rsidR="00B75C41">
        <w:rPr>
          <w:lang w:val="nl-NL"/>
        </w:rPr>
        <w:t xml:space="preserve"> Made</w:t>
      </w:r>
      <w:r w:rsidR="00662D3F">
        <w:rPr>
          <w:lang w:val="nl-NL"/>
        </w:rPr>
        <w:t xml:space="preserve"> dagen graag de klant uit </w:t>
      </w:r>
      <w:r w:rsidR="00441D01">
        <w:rPr>
          <w:lang w:val="nl-NL"/>
        </w:rPr>
        <w:t xml:space="preserve">om een stapje verder te gaan. </w:t>
      </w:r>
      <w:proofErr w:type="spellStart"/>
      <w:r w:rsidR="00441D01">
        <w:rPr>
          <w:lang w:val="nl-NL"/>
        </w:rPr>
        <w:t>Wienie</w:t>
      </w:r>
      <w:proofErr w:type="spellEnd"/>
      <w:r w:rsidR="00160FB5">
        <w:rPr>
          <w:lang w:val="nl-NL"/>
        </w:rPr>
        <w:t xml:space="preserve"> le</w:t>
      </w:r>
      <w:r w:rsidR="006B31DD">
        <w:rPr>
          <w:lang w:val="nl-NL"/>
        </w:rPr>
        <w:t>ren graag de klant en het product kennen en betrekken</w:t>
      </w:r>
      <w:r w:rsidR="00420734">
        <w:rPr>
          <w:lang w:val="nl-NL"/>
        </w:rPr>
        <w:t xml:space="preserve"> de klant vroeg bij hun pro</w:t>
      </w:r>
      <w:r w:rsidR="00BA41E0">
        <w:rPr>
          <w:lang w:val="nl-NL"/>
        </w:rPr>
        <w:t>j</w:t>
      </w:r>
      <w:r w:rsidR="00420734">
        <w:rPr>
          <w:lang w:val="nl-NL"/>
        </w:rPr>
        <w:t>ecten.</w:t>
      </w:r>
      <w:r w:rsidR="00BA41E0">
        <w:rPr>
          <w:lang w:val="nl-NL"/>
        </w:rPr>
        <w:t xml:space="preserve"> Ik heb ook geleerd </w:t>
      </w:r>
      <w:r w:rsidR="007F3E1C">
        <w:rPr>
          <w:lang w:val="nl-NL"/>
        </w:rPr>
        <w:t xml:space="preserve">(van de spreker Made) </w:t>
      </w:r>
      <w:r w:rsidR="00BA41E0">
        <w:rPr>
          <w:lang w:val="nl-NL"/>
        </w:rPr>
        <w:t>dat het regelmatig voorkomt dat je ijverig met jou collega’s aan een project</w:t>
      </w:r>
      <w:r w:rsidR="00F2060A">
        <w:rPr>
          <w:lang w:val="nl-NL"/>
        </w:rPr>
        <w:t xml:space="preserve"> werkt maar </w:t>
      </w:r>
      <w:r w:rsidR="00516014">
        <w:rPr>
          <w:lang w:val="nl-NL"/>
        </w:rPr>
        <w:t xml:space="preserve">uiteindelijk </w:t>
      </w:r>
      <w:r w:rsidR="00F2060A">
        <w:rPr>
          <w:lang w:val="nl-NL"/>
        </w:rPr>
        <w:t xml:space="preserve">moet je het helemaal opblazen omdat </w:t>
      </w:r>
      <w:r w:rsidR="00516014">
        <w:rPr>
          <w:lang w:val="nl-NL"/>
        </w:rPr>
        <w:t>het team</w:t>
      </w:r>
      <w:r w:rsidR="00F2060A">
        <w:rPr>
          <w:lang w:val="nl-NL"/>
        </w:rPr>
        <w:t xml:space="preserve"> niet over eens kunnen komen</w:t>
      </w:r>
      <w:r w:rsidR="00CC5A7D">
        <w:rPr>
          <w:lang w:val="nl-NL"/>
        </w:rPr>
        <w:t xml:space="preserve"> met de klant. Het komt regelmatig voor dat de klant een slecht idee heeft.</w:t>
      </w:r>
      <w:r w:rsidR="00516014">
        <w:rPr>
          <w:lang w:val="nl-NL"/>
        </w:rPr>
        <w:t xml:space="preserve"> Daarom heeft het bedrijf Made strategisch plan om het project onder te bouwen. Ze proberen dan een middenweg te vinden met de klant.</w:t>
      </w:r>
      <w:r w:rsidR="005C54D3">
        <w:rPr>
          <w:lang w:val="nl-NL"/>
        </w:rPr>
        <w:t xml:space="preserve"> Het project kan ook worden </w:t>
      </w:r>
      <w:r w:rsidR="00AD0257">
        <w:rPr>
          <w:lang w:val="nl-NL"/>
        </w:rPr>
        <w:t>opgeblazen als de gebruiker niet voldoende geïnteresseerd is</w:t>
      </w:r>
      <w:r w:rsidR="005C7112">
        <w:rPr>
          <w:lang w:val="nl-NL"/>
        </w:rPr>
        <w:t xml:space="preserve">. Dat had Made aan de hand met hun </w:t>
      </w:r>
      <w:proofErr w:type="spellStart"/>
      <w:r w:rsidR="005C7112">
        <w:rPr>
          <w:lang w:val="nl-NL"/>
        </w:rPr>
        <w:t>Pizzahut</w:t>
      </w:r>
      <w:proofErr w:type="spellEnd"/>
      <w:r w:rsidR="005C7112">
        <w:rPr>
          <w:lang w:val="nl-NL"/>
        </w:rPr>
        <w:t xml:space="preserve"> app. Ik heb ook geleerd dat je mooie </w:t>
      </w:r>
      <w:r w:rsidR="00817266">
        <w:rPr>
          <w:lang w:val="nl-NL"/>
        </w:rPr>
        <w:t>ideeën</w:t>
      </w:r>
      <w:r w:rsidR="005C7112">
        <w:rPr>
          <w:lang w:val="nl-NL"/>
        </w:rPr>
        <w:t xml:space="preserve"> kunt hebben maar het is niet altijd uitvoerbaar</w:t>
      </w:r>
      <w:r w:rsidR="00817266">
        <w:rPr>
          <w:lang w:val="nl-NL"/>
        </w:rPr>
        <w:t xml:space="preserve"> omdat ze het budgetmatig moeten houden.</w:t>
      </w:r>
      <w:r w:rsidR="009D6FB0">
        <w:rPr>
          <w:lang w:val="nl-NL"/>
        </w:rPr>
        <w:t xml:space="preserve"> Het is mijn ook opgevallen dat elke bedrijf een </w:t>
      </w:r>
      <w:r w:rsidR="00B60034">
        <w:t>mens-eerst cultuur hebben. Alle bedrijven denken na wie baat heeft voor de beslissingen. Ze denken na of ze ech</w:t>
      </w:r>
      <w:r w:rsidR="00DF7861">
        <w:t>te</w:t>
      </w:r>
      <w:r w:rsidR="00B60034">
        <w:t xml:space="preserve"> problemen oplossen voor echte mensen.</w:t>
      </w:r>
    </w:p>
    <w:p w14:paraId="6B3F9056" w14:textId="61FD9EDE" w:rsidR="005614C0" w:rsidRPr="00BB5CAB" w:rsidRDefault="005614C0" w:rsidP="005B4EC0">
      <w:pPr>
        <w:rPr>
          <w:i/>
          <w:iCs/>
          <w:lang w:val="nl-NL"/>
        </w:rPr>
      </w:pPr>
      <w:r w:rsidRPr="005614C0">
        <w:rPr>
          <w:lang w:val="nl-NL"/>
        </w:rPr>
        <w:t xml:space="preserve"> </w:t>
      </w:r>
      <w:r w:rsidRPr="00BB5CAB">
        <w:rPr>
          <w:i/>
          <w:iCs/>
          <w:lang w:val="nl-NL"/>
        </w:rPr>
        <w:t>Zou je in een van deze bedrijven willen solliciteren? Indien ja, welke? Indien nee, waarom niet</w:t>
      </w:r>
    </w:p>
    <w:p w14:paraId="59C49AF7" w14:textId="7EE19D63" w:rsidR="00BB5CAB" w:rsidRDefault="005C5A88" w:rsidP="005B4EC0">
      <w:pPr>
        <w:rPr>
          <w:lang w:val="nl-NL"/>
        </w:rPr>
      </w:pPr>
      <w:r>
        <w:rPr>
          <w:lang w:val="nl-NL"/>
        </w:rPr>
        <w:t>Ik zou me wel willen solliciteren</w:t>
      </w:r>
      <w:r w:rsidR="00121952">
        <w:rPr>
          <w:lang w:val="nl-NL"/>
        </w:rPr>
        <w:t xml:space="preserve"> bij</w:t>
      </w:r>
      <w:r w:rsidR="0007789D">
        <w:rPr>
          <w:lang w:val="nl-NL"/>
        </w:rPr>
        <w:t xml:space="preserve"> alle bedrijven die ik tot nu toe gezien heb. Ik zou me</w:t>
      </w:r>
      <w:r w:rsidR="009F602E">
        <w:rPr>
          <w:lang w:val="nl-NL"/>
        </w:rPr>
        <w:t xml:space="preserve"> solliciteren bij </w:t>
      </w:r>
      <w:proofErr w:type="spellStart"/>
      <w:r w:rsidR="009F602E">
        <w:rPr>
          <w:lang w:val="nl-NL"/>
        </w:rPr>
        <w:t>Wieni</w:t>
      </w:r>
      <w:proofErr w:type="spellEnd"/>
      <w:r w:rsidR="009F602E">
        <w:rPr>
          <w:lang w:val="nl-NL"/>
        </w:rPr>
        <w:t xml:space="preserve">, Made en Make It </w:t>
      </w:r>
      <w:proofErr w:type="spellStart"/>
      <w:r w:rsidR="009F602E">
        <w:rPr>
          <w:lang w:val="nl-NL"/>
        </w:rPr>
        <w:t>Fly</w:t>
      </w:r>
      <w:proofErr w:type="spellEnd"/>
      <w:r w:rsidR="009F602E">
        <w:rPr>
          <w:lang w:val="nl-NL"/>
        </w:rPr>
        <w:t>.</w:t>
      </w:r>
    </w:p>
    <w:p w14:paraId="49E9966B" w14:textId="77777777" w:rsidR="00F14121" w:rsidRPr="005B4EC0" w:rsidRDefault="00F14121" w:rsidP="005B4EC0">
      <w:pPr>
        <w:rPr>
          <w:lang w:val="nl-NL"/>
        </w:rPr>
      </w:pPr>
    </w:p>
    <w:sectPr w:rsidR="00F14121" w:rsidRPr="005B4EC0" w:rsidSect="005B4EC0">
      <w:headerReference w:type="default"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C7EC" w14:textId="77777777" w:rsidR="00EF6A94" w:rsidRDefault="00EF6A94" w:rsidP="00945EEC">
      <w:pPr>
        <w:spacing w:after="0"/>
      </w:pPr>
      <w:r>
        <w:separator/>
      </w:r>
    </w:p>
  </w:endnote>
  <w:endnote w:type="continuationSeparator" w:id="0">
    <w:p w14:paraId="4E17E467" w14:textId="77777777" w:rsidR="00EF6A94" w:rsidRDefault="00EF6A94" w:rsidP="00945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7FE3" w14:textId="7CB322A7" w:rsidR="00761AA2" w:rsidRPr="00396975" w:rsidRDefault="00396975">
    <w:pPr>
      <w:pStyle w:val="Voettekst"/>
      <w:rPr>
        <w:rFonts w:cstheme="minorHAnsi"/>
      </w:rPr>
    </w:pPr>
    <w:r>
      <w:tab/>
    </w:r>
    <w:r>
      <w:tab/>
    </w:r>
    <w:r w:rsidRPr="00396975">
      <w:rPr>
        <w:rFonts w:cstheme="minorHAnsi"/>
      </w:rPr>
      <w:fldChar w:fldCharType="begin"/>
    </w:r>
    <w:r w:rsidRPr="00396975">
      <w:rPr>
        <w:rFonts w:cstheme="minorHAnsi"/>
      </w:rPr>
      <w:instrText>PAGE   \* MERGEFORMAT</w:instrText>
    </w:r>
    <w:r w:rsidRPr="00396975">
      <w:rPr>
        <w:rFonts w:cstheme="minorHAnsi"/>
      </w:rPr>
      <w:fldChar w:fldCharType="separate"/>
    </w:r>
    <w:r w:rsidRPr="00396975">
      <w:rPr>
        <w:rFonts w:cstheme="minorHAnsi"/>
        <w:lang w:val="nl-NL"/>
      </w:rPr>
      <w:t>1</w:t>
    </w:r>
    <w:r w:rsidRPr="0039697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9319" w14:textId="77777777" w:rsidR="00EF6A94" w:rsidRDefault="00EF6A94" w:rsidP="00945EEC">
      <w:pPr>
        <w:spacing w:after="0"/>
      </w:pPr>
      <w:r>
        <w:separator/>
      </w:r>
    </w:p>
  </w:footnote>
  <w:footnote w:type="continuationSeparator" w:id="0">
    <w:p w14:paraId="152A9360" w14:textId="77777777" w:rsidR="00EF6A94" w:rsidRDefault="00EF6A94" w:rsidP="00945E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9FEA" w14:textId="5CCF0AA0" w:rsidR="00B405D4" w:rsidRDefault="005B4EC0" w:rsidP="005B4EC0">
    <w:pPr>
      <w:pStyle w:val="Koptekst"/>
    </w:pPr>
    <w:r>
      <w:rPr>
        <w:noProof/>
        <w:lang w:eastAsia="nl-BE"/>
      </w:rPr>
      <w:drawing>
        <wp:anchor distT="0" distB="0" distL="114300" distR="114300" simplePos="0" relativeHeight="251658240" behindDoc="0" locked="0" layoutInCell="1" allowOverlap="1" wp14:anchorId="24EA4E34" wp14:editId="44667DAD">
          <wp:simplePos x="0" y="0"/>
          <wp:positionH relativeFrom="margin">
            <wp:align>right</wp:align>
          </wp:positionH>
          <wp:positionV relativeFrom="paragraph">
            <wp:posOffset>-149542</wp:posOffset>
          </wp:positionV>
          <wp:extent cx="1891030" cy="36131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1030" cy="361315"/>
                  </a:xfrm>
                  <a:prstGeom prst="rect">
                    <a:avLst/>
                  </a:prstGeom>
                </pic:spPr>
              </pic:pic>
            </a:graphicData>
          </a:graphic>
          <wp14:sizeRelH relativeFrom="page">
            <wp14:pctWidth>0</wp14:pctWidth>
          </wp14:sizeRelH>
          <wp14:sizeRelV relativeFrom="page">
            <wp14:pctHeight>0</wp14:pctHeight>
          </wp14:sizeRelV>
        </wp:anchor>
      </w:drawing>
    </w:r>
    <w:r>
      <w:t>Naam student:</w:t>
    </w:r>
    <w:r w:rsidR="00603CC3">
      <w:t xml:space="preserve"> Shania </w:t>
    </w:r>
    <w:proofErr w:type="spellStart"/>
    <w:r w:rsidR="00603CC3">
      <w:t>Stasssen</w:t>
    </w:r>
    <w:proofErr w:type="spellEnd"/>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18DF" w14:textId="79B3FAF3" w:rsidR="005B4EC0" w:rsidRPr="005B4EC0" w:rsidRDefault="005B4EC0">
    <w:pPr>
      <w:pStyle w:val="Koptekst"/>
      <w:rPr>
        <w:lang w:val="nl-NL"/>
      </w:rPr>
    </w:pPr>
    <w:r>
      <w:rPr>
        <w:lang w:val="nl-NL"/>
      </w:rPr>
      <w:t xml:space="preserve">Naam student: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482B"/>
    <w:multiLevelType w:val="hybridMultilevel"/>
    <w:tmpl w:val="CD6C3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AB6B48"/>
    <w:multiLevelType w:val="hybridMultilevel"/>
    <w:tmpl w:val="E0D288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4DE3EB3"/>
    <w:multiLevelType w:val="hybridMultilevel"/>
    <w:tmpl w:val="32EA88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56C0E7A"/>
    <w:multiLevelType w:val="multilevel"/>
    <w:tmpl w:val="2CBA58C2"/>
    <w:lvl w:ilvl="0">
      <w:start w:val="1"/>
      <w:numFmt w:val="decimal"/>
      <w:lvlText w:val="%1"/>
      <w:lvlJc w:val="left"/>
      <w:pPr>
        <w:ind w:left="432" w:hanging="432"/>
      </w:pPr>
    </w:lvl>
    <w:lvl w:ilvl="1">
      <w:start w:val="1"/>
      <w:numFmt w:val="decimal"/>
      <w:pStyle w:val="Stijl1"/>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15B283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2222BD"/>
    <w:multiLevelType w:val="hybridMultilevel"/>
    <w:tmpl w:val="D2B032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35494533">
    <w:abstractNumId w:val="4"/>
  </w:num>
  <w:num w:numId="2" w16cid:durableId="97603420">
    <w:abstractNumId w:val="3"/>
  </w:num>
  <w:num w:numId="3" w16cid:durableId="1701317165">
    <w:abstractNumId w:val="5"/>
  </w:num>
  <w:num w:numId="4" w16cid:durableId="1590576733">
    <w:abstractNumId w:val="1"/>
  </w:num>
  <w:num w:numId="5" w16cid:durableId="507015896">
    <w:abstractNumId w:val="0"/>
  </w:num>
  <w:num w:numId="6" w16cid:durableId="904030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7F84"/>
    <w:rsid w:val="00011E54"/>
    <w:rsid w:val="00012644"/>
    <w:rsid w:val="00013D67"/>
    <w:rsid w:val="000155C6"/>
    <w:rsid w:val="00015721"/>
    <w:rsid w:val="000170A7"/>
    <w:rsid w:val="000221B2"/>
    <w:rsid w:val="00022DFD"/>
    <w:rsid w:val="00026D35"/>
    <w:rsid w:val="0002771E"/>
    <w:rsid w:val="0003510D"/>
    <w:rsid w:val="00035596"/>
    <w:rsid w:val="000377CA"/>
    <w:rsid w:val="00043E4D"/>
    <w:rsid w:val="00044C65"/>
    <w:rsid w:val="000450E1"/>
    <w:rsid w:val="000453F6"/>
    <w:rsid w:val="000454CC"/>
    <w:rsid w:val="000472E5"/>
    <w:rsid w:val="0005192A"/>
    <w:rsid w:val="00056D8C"/>
    <w:rsid w:val="00061145"/>
    <w:rsid w:val="00065E89"/>
    <w:rsid w:val="00075CD2"/>
    <w:rsid w:val="00076A74"/>
    <w:rsid w:val="0007789D"/>
    <w:rsid w:val="00082006"/>
    <w:rsid w:val="00084EA2"/>
    <w:rsid w:val="0008560D"/>
    <w:rsid w:val="00085BC1"/>
    <w:rsid w:val="00090B57"/>
    <w:rsid w:val="00090D19"/>
    <w:rsid w:val="00091A01"/>
    <w:rsid w:val="00092D06"/>
    <w:rsid w:val="00093DD2"/>
    <w:rsid w:val="00094882"/>
    <w:rsid w:val="00095CF2"/>
    <w:rsid w:val="000A142D"/>
    <w:rsid w:val="000A17E6"/>
    <w:rsid w:val="000A21ED"/>
    <w:rsid w:val="000A390F"/>
    <w:rsid w:val="000C40F2"/>
    <w:rsid w:val="000D3336"/>
    <w:rsid w:val="000E360D"/>
    <w:rsid w:val="000E3AA6"/>
    <w:rsid w:val="000F061E"/>
    <w:rsid w:val="000F0C17"/>
    <w:rsid w:val="000F25E8"/>
    <w:rsid w:val="000F3D9F"/>
    <w:rsid w:val="000F5BB8"/>
    <w:rsid w:val="00101558"/>
    <w:rsid w:val="00101DE8"/>
    <w:rsid w:val="00111116"/>
    <w:rsid w:val="00116D16"/>
    <w:rsid w:val="00120E0E"/>
    <w:rsid w:val="00121714"/>
    <w:rsid w:val="00121952"/>
    <w:rsid w:val="00122FB2"/>
    <w:rsid w:val="00123AA5"/>
    <w:rsid w:val="00130D5B"/>
    <w:rsid w:val="00131FC8"/>
    <w:rsid w:val="00134831"/>
    <w:rsid w:val="001429C9"/>
    <w:rsid w:val="0014777E"/>
    <w:rsid w:val="00147C34"/>
    <w:rsid w:val="00151228"/>
    <w:rsid w:val="00153566"/>
    <w:rsid w:val="00160FB5"/>
    <w:rsid w:val="00164A0B"/>
    <w:rsid w:val="00171616"/>
    <w:rsid w:val="00172461"/>
    <w:rsid w:val="001762C9"/>
    <w:rsid w:val="00192400"/>
    <w:rsid w:val="001928A1"/>
    <w:rsid w:val="00192CE0"/>
    <w:rsid w:val="001943CE"/>
    <w:rsid w:val="00195783"/>
    <w:rsid w:val="0019719B"/>
    <w:rsid w:val="001A27FC"/>
    <w:rsid w:val="001A2D43"/>
    <w:rsid w:val="001A5D1D"/>
    <w:rsid w:val="001B62C1"/>
    <w:rsid w:val="001C7794"/>
    <w:rsid w:val="001D0A54"/>
    <w:rsid w:val="001D5233"/>
    <w:rsid w:val="001D5A4D"/>
    <w:rsid w:val="001D7D5D"/>
    <w:rsid w:val="001E0104"/>
    <w:rsid w:val="001E0C46"/>
    <w:rsid w:val="001E6347"/>
    <w:rsid w:val="001E6C03"/>
    <w:rsid w:val="001E77E8"/>
    <w:rsid w:val="001F2C90"/>
    <w:rsid w:val="001F3F73"/>
    <w:rsid w:val="001F541D"/>
    <w:rsid w:val="001F7C74"/>
    <w:rsid w:val="002030F3"/>
    <w:rsid w:val="00207081"/>
    <w:rsid w:val="00210535"/>
    <w:rsid w:val="00212BA8"/>
    <w:rsid w:val="0021552F"/>
    <w:rsid w:val="002163C5"/>
    <w:rsid w:val="002166EB"/>
    <w:rsid w:val="00216B6A"/>
    <w:rsid w:val="00221095"/>
    <w:rsid w:val="00223371"/>
    <w:rsid w:val="00223D48"/>
    <w:rsid w:val="00224AB1"/>
    <w:rsid w:val="00225A49"/>
    <w:rsid w:val="002270EB"/>
    <w:rsid w:val="00230371"/>
    <w:rsid w:val="0023758F"/>
    <w:rsid w:val="00237813"/>
    <w:rsid w:val="00237FFD"/>
    <w:rsid w:val="00240930"/>
    <w:rsid w:val="00244082"/>
    <w:rsid w:val="002456D5"/>
    <w:rsid w:val="00253D0F"/>
    <w:rsid w:val="00255329"/>
    <w:rsid w:val="00256BE3"/>
    <w:rsid w:val="0027399A"/>
    <w:rsid w:val="002771C0"/>
    <w:rsid w:val="00277360"/>
    <w:rsid w:val="002776A2"/>
    <w:rsid w:val="00280254"/>
    <w:rsid w:val="00280C05"/>
    <w:rsid w:val="00291C5E"/>
    <w:rsid w:val="00292360"/>
    <w:rsid w:val="0029491B"/>
    <w:rsid w:val="002A1CE8"/>
    <w:rsid w:val="002A292D"/>
    <w:rsid w:val="002A4330"/>
    <w:rsid w:val="002B486F"/>
    <w:rsid w:val="002B69AE"/>
    <w:rsid w:val="002B7F1D"/>
    <w:rsid w:val="002C4C29"/>
    <w:rsid w:val="002C4CCE"/>
    <w:rsid w:val="002D3C96"/>
    <w:rsid w:val="002D4CFF"/>
    <w:rsid w:val="002D5636"/>
    <w:rsid w:val="002E213F"/>
    <w:rsid w:val="002E470E"/>
    <w:rsid w:val="002E6B47"/>
    <w:rsid w:val="002F00A3"/>
    <w:rsid w:val="002F3ED3"/>
    <w:rsid w:val="00300C40"/>
    <w:rsid w:val="00302042"/>
    <w:rsid w:val="0030247A"/>
    <w:rsid w:val="0030772A"/>
    <w:rsid w:val="00311622"/>
    <w:rsid w:val="00312A11"/>
    <w:rsid w:val="00313B21"/>
    <w:rsid w:val="00314483"/>
    <w:rsid w:val="0031607A"/>
    <w:rsid w:val="003217FD"/>
    <w:rsid w:val="00327EB8"/>
    <w:rsid w:val="00330034"/>
    <w:rsid w:val="00333A6B"/>
    <w:rsid w:val="0034022E"/>
    <w:rsid w:val="00343DD5"/>
    <w:rsid w:val="00344D5F"/>
    <w:rsid w:val="00345B06"/>
    <w:rsid w:val="00346B0F"/>
    <w:rsid w:val="003470A0"/>
    <w:rsid w:val="003476CE"/>
    <w:rsid w:val="00355E33"/>
    <w:rsid w:val="00361176"/>
    <w:rsid w:val="0036162A"/>
    <w:rsid w:val="003628F0"/>
    <w:rsid w:val="00362F42"/>
    <w:rsid w:val="003641E5"/>
    <w:rsid w:val="00366BD1"/>
    <w:rsid w:val="00374CD6"/>
    <w:rsid w:val="00380357"/>
    <w:rsid w:val="00381612"/>
    <w:rsid w:val="00393031"/>
    <w:rsid w:val="00396782"/>
    <w:rsid w:val="00396975"/>
    <w:rsid w:val="00397154"/>
    <w:rsid w:val="003A24F4"/>
    <w:rsid w:val="003A4758"/>
    <w:rsid w:val="003A612A"/>
    <w:rsid w:val="003B61A8"/>
    <w:rsid w:val="003B6339"/>
    <w:rsid w:val="003C20E4"/>
    <w:rsid w:val="003C6C8B"/>
    <w:rsid w:val="003C7C2B"/>
    <w:rsid w:val="003D2B73"/>
    <w:rsid w:val="003D5562"/>
    <w:rsid w:val="003D6C57"/>
    <w:rsid w:val="003E759B"/>
    <w:rsid w:val="003F37AB"/>
    <w:rsid w:val="003F3EA0"/>
    <w:rsid w:val="00400E01"/>
    <w:rsid w:val="00420734"/>
    <w:rsid w:val="004251D6"/>
    <w:rsid w:val="00432801"/>
    <w:rsid w:val="00437036"/>
    <w:rsid w:val="00441D01"/>
    <w:rsid w:val="00445180"/>
    <w:rsid w:val="004453E4"/>
    <w:rsid w:val="00446FCA"/>
    <w:rsid w:val="00454463"/>
    <w:rsid w:val="00456441"/>
    <w:rsid w:val="00464141"/>
    <w:rsid w:val="00464CB0"/>
    <w:rsid w:val="0046552E"/>
    <w:rsid w:val="00467030"/>
    <w:rsid w:val="00471E89"/>
    <w:rsid w:val="004768C2"/>
    <w:rsid w:val="004844D4"/>
    <w:rsid w:val="00485C6A"/>
    <w:rsid w:val="00493704"/>
    <w:rsid w:val="004A7400"/>
    <w:rsid w:val="004B018E"/>
    <w:rsid w:val="004B1695"/>
    <w:rsid w:val="004B1EAB"/>
    <w:rsid w:val="004B1FF0"/>
    <w:rsid w:val="004B4853"/>
    <w:rsid w:val="004B6474"/>
    <w:rsid w:val="004B6633"/>
    <w:rsid w:val="004C5908"/>
    <w:rsid w:val="004C5F6A"/>
    <w:rsid w:val="004D0F54"/>
    <w:rsid w:val="004D4069"/>
    <w:rsid w:val="004E0889"/>
    <w:rsid w:val="004E43AD"/>
    <w:rsid w:val="004E635A"/>
    <w:rsid w:val="004F46E2"/>
    <w:rsid w:val="004F47F4"/>
    <w:rsid w:val="004F519D"/>
    <w:rsid w:val="004F55BF"/>
    <w:rsid w:val="004F5646"/>
    <w:rsid w:val="004F71CE"/>
    <w:rsid w:val="00500A88"/>
    <w:rsid w:val="0050768E"/>
    <w:rsid w:val="00510EF7"/>
    <w:rsid w:val="00511831"/>
    <w:rsid w:val="00512357"/>
    <w:rsid w:val="00516014"/>
    <w:rsid w:val="00522949"/>
    <w:rsid w:val="00526E35"/>
    <w:rsid w:val="005327BE"/>
    <w:rsid w:val="00533BB5"/>
    <w:rsid w:val="00537316"/>
    <w:rsid w:val="005449BA"/>
    <w:rsid w:val="005461F4"/>
    <w:rsid w:val="00553226"/>
    <w:rsid w:val="00556D69"/>
    <w:rsid w:val="005614C0"/>
    <w:rsid w:val="00563EFF"/>
    <w:rsid w:val="00570791"/>
    <w:rsid w:val="005710C7"/>
    <w:rsid w:val="005738AF"/>
    <w:rsid w:val="00584E5D"/>
    <w:rsid w:val="00591CCF"/>
    <w:rsid w:val="00592D28"/>
    <w:rsid w:val="00594787"/>
    <w:rsid w:val="005A1712"/>
    <w:rsid w:val="005A66F9"/>
    <w:rsid w:val="005A73A8"/>
    <w:rsid w:val="005B11CC"/>
    <w:rsid w:val="005B4EC0"/>
    <w:rsid w:val="005C5186"/>
    <w:rsid w:val="005C54D3"/>
    <w:rsid w:val="005C59B9"/>
    <w:rsid w:val="005C5A88"/>
    <w:rsid w:val="005C62E9"/>
    <w:rsid w:val="005C6F4F"/>
    <w:rsid w:val="005C7112"/>
    <w:rsid w:val="005D4402"/>
    <w:rsid w:val="005D4916"/>
    <w:rsid w:val="005D4B99"/>
    <w:rsid w:val="005D7FD2"/>
    <w:rsid w:val="005E4857"/>
    <w:rsid w:val="005F2EFA"/>
    <w:rsid w:val="005F36AA"/>
    <w:rsid w:val="00600A2B"/>
    <w:rsid w:val="00603CC3"/>
    <w:rsid w:val="00605DA3"/>
    <w:rsid w:val="006137C2"/>
    <w:rsid w:val="00617F40"/>
    <w:rsid w:val="0062256A"/>
    <w:rsid w:val="0062284D"/>
    <w:rsid w:val="00622A37"/>
    <w:rsid w:val="006250E7"/>
    <w:rsid w:val="00627583"/>
    <w:rsid w:val="0063083B"/>
    <w:rsid w:val="00630ABB"/>
    <w:rsid w:val="00634AA1"/>
    <w:rsid w:val="00636195"/>
    <w:rsid w:val="00651A7F"/>
    <w:rsid w:val="006525DB"/>
    <w:rsid w:val="00661079"/>
    <w:rsid w:val="0066110B"/>
    <w:rsid w:val="006625E6"/>
    <w:rsid w:val="00662D3F"/>
    <w:rsid w:val="00663A1D"/>
    <w:rsid w:val="00664E38"/>
    <w:rsid w:val="006729CF"/>
    <w:rsid w:val="00673A61"/>
    <w:rsid w:val="00680B28"/>
    <w:rsid w:val="006824D6"/>
    <w:rsid w:val="006832D2"/>
    <w:rsid w:val="00692C56"/>
    <w:rsid w:val="00693263"/>
    <w:rsid w:val="0069495C"/>
    <w:rsid w:val="00695222"/>
    <w:rsid w:val="006952E8"/>
    <w:rsid w:val="0069599B"/>
    <w:rsid w:val="006A05FA"/>
    <w:rsid w:val="006A6FA1"/>
    <w:rsid w:val="006B2217"/>
    <w:rsid w:val="006B2555"/>
    <w:rsid w:val="006B31DD"/>
    <w:rsid w:val="006B6D37"/>
    <w:rsid w:val="006B6F3A"/>
    <w:rsid w:val="006C0CC5"/>
    <w:rsid w:val="006C130B"/>
    <w:rsid w:val="006C15E4"/>
    <w:rsid w:val="006C1835"/>
    <w:rsid w:val="006C3BA2"/>
    <w:rsid w:val="006C3BD5"/>
    <w:rsid w:val="006C4906"/>
    <w:rsid w:val="006C53EA"/>
    <w:rsid w:val="006C6E95"/>
    <w:rsid w:val="006C75D5"/>
    <w:rsid w:val="006D5733"/>
    <w:rsid w:val="006D5837"/>
    <w:rsid w:val="006D6BDA"/>
    <w:rsid w:val="006E13E2"/>
    <w:rsid w:val="006E14EB"/>
    <w:rsid w:val="006E5306"/>
    <w:rsid w:val="006E614B"/>
    <w:rsid w:val="006F0709"/>
    <w:rsid w:val="006F0AE3"/>
    <w:rsid w:val="006F2F19"/>
    <w:rsid w:val="006F6904"/>
    <w:rsid w:val="00702E4F"/>
    <w:rsid w:val="00705E5A"/>
    <w:rsid w:val="007061A8"/>
    <w:rsid w:val="007319DD"/>
    <w:rsid w:val="00736DAE"/>
    <w:rsid w:val="00747F78"/>
    <w:rsid w:val="007549A3"/>
    <w:rsid w:val="007550F8"/>
    <w:rsid w:val="00761192"/>
    <w:rsid w:val="00761436"/>
    <w:rsid w:val="00761AA2"/>
    <w:rsid w:val="007641F4"/>
    <w:rsid w:val="00766DDE"/>
    <w:rsid w:val="0078087B"/>
    <w:rsid w:val="00787CF8"/>
    <w:rsid w:val="0079094E"/>
    <w:rsid w:val="00793321"/>
    <w:rsid w:val="007979DD"/>
    <w:rsid w:val="00797C43"/>
    <w:rsid w:val="007A639D"/>
    <w:rsid w:val="007A6FE3"/>
    <w:rsid w:val="007B10B2"/>
    <w:rsid w:val="007B56E7"/>
    <w:rsid w:val="007C00C0"/>
    <w:rsid w:val="007C0AE2"/>
    <w:rsid w:val="007C2D00"/>
    <w:rsid w:val="007C49E5"/>
    <w:rsid w:val="007C7461"/>
    <w:rsid w:val="007D04AE"/>
    <w:rsid w:val="007D24B5"/>
    <w:rsid w:val="007D52AE"/>
    <w:rsid w:val="007D75DF"/>
    <w:rsid w:val="007D77E8"/>
    <w:rsid w:val="007F13EF"/>
    <w:rsid w:val="007F322C"/>
    <w:rsid w:val="007F3E1C"/>
    <w:rsid w:val="00802AAD"/>
    <w:rsid w:val="008104BD"/>
    <w:rsid w:val="0081197D"/>
    <w:rsid w:val="008136DF"/>
    <w:rsid w:val="0081585A"/>
    <w:rsid w:val="00817266"/>
    <w:rsid w:val="008179EE"/>
    <w:rsid w:val="00820E56"/>
    <w:rsid w:val="00827201"/>
    <w:rsid w:val="008279E5"/>
    <w:rsid w:val="00833EC6"/>
    <w:rsid w:val="008354F4"/>
    <w:rsid w:val="0084490E"/>
    <w:rsid w:val="00847DAA"/>
    <w:rsid w:val="00857A91"/>
    <w:rsid w:val="00861002"/>
    <w:rsid w:val="0086188E"/>
    <w:rsid w:val="00862DCF"/>
    <w:rsid w:val="008642C7"/>
    <w:rsid w:val="00866560"/>
    <w:rsid w:val="008819B5"/>
    <w:rsid w:val="00886BDC"/>
    <w:rsid w:val="008876BB"/>
    <w:rsid w:val="0089165F"/>
    <w:rsid w:val="008A2781"/>
    <w:rsid w:val="008A4AB9"/>
    <w:rsid w:val="008A5305"/>
    <w:rsid w:val="008A584B"/>
    <w:rsid w:val="008B13CA"/>
    <w:rsid w:val="008B1410"/>
    <w:rsid w:val="008B25D7"/>
    <w:rsid w:val="008B4168"/>
    <w:rsid w:val="008C475B"/>
    <w:rsid w:val="008C575D"/>
    <w:rsid w:val="008C595E"/>
    <w:rsid w:val="008C6E9B"/>
    <w:rsid w:val="008D343C"/>
    <w:rsid w:val="008F6F65"/>
    <w:rsid w:val="00901E29"/>
    <w:rsid w:val="0090457D"/>
    <w:rsid w:val="009050E0"/>
    <w:rsid w:val="009058AE"/>
    <w:rsid w:val="009122C2"/>
    <w:rsid w:val="0091507B"/>
    <w:rsid w:val="00916371"/>
    <w:rsid w:val="00921AC2"/>
    <w:rsid w:val="00931A3E"/>
    <w:rsid w:val="0093576D"/>
    <w:rsid w:val="009370E4"/>
    <w:rsid w:val="00937FF7"/>
    <w:rsid w:val="00941372"/>
    <w:rsid w:val="0094580A"/>
    <w:rsid w:val="00945EEC"/>
    <w:rsid w:val="00946156"/>
    <w:rsid w:val="009663CD"/>
    <w:rsid w:val="00966E2B"/>
    <w:rsid w:val="009739BA"/>
    <w:rsid w:val="009740DC"/>
    <w:rsid w:val="00984C10"/>
    <w:rsid w:val="00991316"/>
    <w:rsid w:val="00991A61"/>
    <w:rsid w:val="00994788"/>
    <w:rsid w:val="00994CBF"/>
    <w:rsid w:val="00995109"/>
    <w:rsid w:val="00996B83"/>
    <w:rsid w:val="00997104"/>
    <w:rsid w:val="009A02E0"/>
    <w:rsid w:val="009A26A8"/>
    <w:rsid w:val="009A3AF7"/>
    <w:rsid w:val="009A787A"/>
    <w:rsid w:val="009B03DB"/>
    <w:rsid w:val="009B1D75"/>
    <w:rsid w:val="009B4492"/>
    <w:rsid w:val="009B5C8C"/>
    <w:rsid w:val="009B6A71"/>
    <w:rsid w:val="009B7EEA"/>
    <w:rsid w:val="009C0D41"/>
    <w:rsid w:val="009C1000"/>
    <w:rsid w:val="009C21B6"/>
    <w:rsid w:val="009C76ED"/>
    <w:rsid w:val="009D0E6E"/>
    <w:rsid w:val="009D6FB0"/>
    <w:rsid w:val="009D7087"/>
    <w:rsid w:val="009E033E"/>
    <w:rsid w:val="009E58A9"/>
    <w:rsid w:val="009F12CA"/>
    <w:rsid w:val="009F5B28"/>
    <w:rsid w:val="009F602E"/>
    <w:rsid w:val="009F6A72"/>
    <w:rsid w:val="009F7121"/>
    <w:rsid w:val="00A022DD"/>
    <w:rsid w:val="00A03738"/>
    <w:rsid w:val="00A05533"/>
    <w:rsid w:val="00A07442"/>
    <w:rsid w:val="00A10B53"/>
    <w:rsid w:val="00A16429"/>
    <w:rsid w:val="00A27CBF"/>
    <w:rsid w:val="00A27DBA"/>
    <w:rsid w:val="00A32647"/>
    <w:rsid w:val="00A4185A"/>
    <w:rsid w:val="00A459B2"/>
    <w:rsid w:val="00A53DA0"/>
    <w:rsid w:val="00A5437D"/>
    <w:rsid w:val="00A5568F"/>
    <w:rsid w:val="00A559E1"/>
    <w:rsid w:val="00A60BD1"/>
    <w:rsid w:val="00A67142"/>
    <w:rsid w:val="00A77AD8"/>
    <w:rsid w:val="00A77E56"/>
    <w:rsid w:val="00A801CF"/>
    <w:rsid w:val="00A80206"/>
    <w:rsid w:val="00A82FA1"/>
    <w:rsid w:val="00A84010"/>
    <w:rsid w:val="00A84F96"/>
    <w:rsid w:val="00A865EA"/>
    <w:rsid w:val="00A91056"/>
    <w:rsid w:val="00A9121D"/>
    <w:rsid w:val="00AA018F"/>
    <w:rsid w:val="00AB11C8"/>
    <w:rsid w:val="00AB17FC"/>
    <w:rsid w:val="00AB67D2"/>
    <w:rsid w:val="00AC0131"/>
    <w:rsid w:val="00AC317D"/>
    <w:rsid w:val="00AD0257"/>
    <w:rsid w:val="00AD3F6E"/>
    <w:rsid w:val="00AD463F"/>
    <w:rsid w:val="00AE200C"/>
    <w:rsid w:val="00AF546C"/>
    <w:rsid w:val="00AF611D"/>
    <w:rsid w:val="00B006C1"/>
    <w:rsid w:val="00B024CA"/>
    <w:rsid w:val="00B0431D"/>
    <w:rsid w:val="00B063BA"/>
    <w:rsid w:val="00B11A32"/>
    <w:rsid w:val="00B24E00"/>
    <w:rsid w:val="00B263D6"/>
    <w:rsid w:val="00B27884"/>
    <w:rsid w:val="00B305A9"/>
    <w:rsid w:val="00B3310B"/>
    <w:rsid w:val="00B3757A"/>
    <w:rsid w:val="00B405D4"/>
    <w:rsid w:val="00B41AAA"/>
    <w:rsid w:val="00B42C05"/>
    <w:rsid w:val="00B60034"/>
    <w:rsid w:val="00B627A5"/>
    <w:rsid w:val="00B65410"/>
    <w:rsid w:val="00B73E2B"/>
    <w:rsid w:val="00B75C41"/>
    <w:rsid w:val="00B87FBD"/>
    <w:rsid w:val="00B9050A"/>
    <w:rsid w:val="00B90877"/>
    <w:rsid w:val="00B93572"/>
    <w:rsid w:val="00B960B0"/>
    <w:rsid w:val="00BA18A9"/>
    <w:rsid w:val="00BA2B0F"/>
    <w:rsid w:val="00BA41E0"/>
    <w:rsid w:val="00BA594C"/>
    <w:rsid w:val="00BB1F67"/>
    <w:rsid w:val="00BB5CAB"/>
    <w:rsid w:val="00BC26B2"/>
    <w:rsid w:val="00BC2DFA"/>
    <w:rsid w:val="00BC4B67"/>
    <w:rsid w:val="00BD32D7"/>
    <w:rsid w:val="00BE2348"/>
    <w:rsid w:val="00BE2FE7"/>
    <w:rsid w:val="00BE7002"/>
    <w:rsid w:val="00BE7609"/>
    <w:rsid w:val="00BF264F"/>
    <w:rsid w:val="00BF27D6"/>
    <w:rsid w:val="00C06072"/>
    <w:rsid w:val="00C061C6"/>
    <w:rsid w:val="00C11320"/>
    <w:rsid w:val="00C13880"/>
    <w:rsid w:val="00C20FE0"/>
    <w:rsid w:val="00C4301F"/>
    <w:rsid w:val="00C459C2"/>
    <w:rsid w:val="00C53072"/>
    <w:rsid w:val="00C530DA"/>
    <w:rsid w:val="00C54EE2"/>
    <w:rsid w:val="00C55269"/>
    <w:rsid w:val="00C56B21"/>
    <w:rsid w:val="00C63DB1"/>
    <w:rsid w:val="00C63EAC"/>
    <w:rsid w:val="00C77AAC"/>
    <w:rsid w:val="00C77AB5"/>
    <w:rsid w:val="00C80634"/>
    <w:rsid w:val="00C825DA"/>
    <w:rsid w:val="00C8336B"/>
    <w:rsid w:val="00C85FA6"/>
    <w:rsid w:val="00C87B71"/>
    <w:rsid w:val="00CA010B"/>
    <w:rsid w:val="00CA0667"/>
    <w:rsid w:val="00CA0978"/>
    <w:rsid w:val="00CA0E9D"/>
    <w:rsid w:val="00CA4B5B"/>
    <w:rsid w:val="00CC2353"/>
    <w:rsid w:val="00CC33A9"/>
    <w:rsid w:val="00CC3939"/>
    <w:rsid w:val="00CC49BC"/>
    <w:rsid w:val="00CC5A7D"/>
    <w:rsid w:val="00CD089B"/>
    <w:rsid w:val="00CD16F5"/>
    <w:rsid w:val="00CD5DC2"/>
    <w:rsid w:val="00CE4793"/>
    <w:rsid w:val="00CF0F15"/>
    <w:rsid w:val="00CF1FF9"/>
    <w:rsid w:val="00D016FA"/>
    <w:rsid w:val="00D0247D"/>
    <w:rsid w:val="00D04186"/>
    <w:rsid w:val="00D049FC"/>
    <w:rsid w:val="00D06D3F"/>
    <w:rsid w:val="00D07716"/>
    <w:rsid w:val="00D10DCA"/>
    <w:rsid w:val="00D1727F"/>
    <w:rsid w:val="00D25694"/>
    <w:rsid w:val="00D30BE1"/>
    <w:rsid w:val="00D32B9E"/>
    <w:rsid w:val="00D33D23"/>
    <w:rsid w:val="00D40127"/>
    <w:rsid w:val="00D440EF"/>
    <w:rsid w:val="00D52D9F"/>
    <w:rsid w:val="00D55D76"/>
    <w:rsid w:val="00D63D93"/>
    <w:rsid w:val="00D64FA0"/>
    <w:rsid w:val="00D65D24"/>
    <w:rsid w:val="00D73EBF"/>
    <w:rsid w:val="00D802F8"/>
    <w:rsid w:val="00D81515"/>
    <w:rsid w:val="00D816AE"/>
    <w:rsid w:val="00D86E72"/>
    <w:rsid w:val="00D86FDF"/>
    <w:rsid w:val="00DA0B7A"/>
    <w:rsid w:val="00DA4353"/>
    <w:rsid w:val="00DB3A81"/>
    <w:rsid w:val="00DB47D5"/>
    <w:rsid w:val="00DC2167"/>
    <w:rsid w:val="00DC5FA9"/>
    <w:rsid w:val="00DD17EA"/>
    <w:rsid w:val="00DD187E"/>
    <w:rsid w:val="00DD2E89"/>
    <w:rsid w:val="00DD3B18"/>
    <w:rsid w:val="00DD6EDE"/>
    <w:rsid w:val="00DE10BC"/>
    <w:rsid w:val="00DE25BF"/>
    <w:rsid w:val="00DE3D3E"/>
    <w:rsid w:val="00DE4C38"/>
    <w:rsid w:val="00DF047B"/>
    <w:rsid w:val="00DF2605"/>
    <w:rsid w:val="00DF64BC"/>
    <w:rsid w:val="00DF663E"/>
    <w:rsid w:val="00DF6C71"/>
    <w:rsid w:val="00DF7861"/>
    <w:rsid w:val="00DF7C73"/>
    <w:rsid w:val="00E10365"/>
    <w:rsid w:val="00E166ED"/>
    <w:rsid w:val="00E17A5D"/>
    <w:rsid w:val="00E33239"/>
    <w:rsid w:val="00E47A28"/>
    <w:rsid w:val="00E546AB"/>
    <w:rsid w:val="00E570F6"/>
    <w:rsid w:val="00E603E4"/>
    <w:rsid w:val="00E66895"/>
    <w:rsid w:val="00E731AD"/>
    <w:rsid w:val="00E75B0B"/>
    <w:rsid w:val="00E8230E"/>
    <w:rsid w:val="00E84F01"/>
    <w:rsid w:val="00E86451"/>
    <w:rsid w:val="00E9138F"/>
    <w:rsid w:val="00E96DF9"/>
    <w:rsid w:val="00EB0D79"/>
    <w:rsid w:val="00EB68A1"/>
    <w:rsid w:val="00EB730E"/>
    <w:rsid w:val="00EC0C59"/>
    <w:rsid w:val="00EC20BD"/>
    <w:rsid w:val="00EC26A8"/>
    <w:rsid w:val="00EC56D9"/>
    <w:rsid w:val="00ED4417"/>
    <w:rsid w:val="00ED5DE1"/>
    <w:rsid w:val="00ED7539"/>
    <w:rsid w:val="00EE5AD2"/>
    <w:rsid w:val="00EF31D8"/>
    <w:rsid w:val="00EF37ED"/>
    <w:rsid w:val="00EF59EE"/>
    <w:rsid w:val="00EF6A94"/>
    <w:rsid w:val="00F0669D"/>
    <w:rsid w:val="00F14121"/>
    <w:rsid w:val="00F158BD"/>
    <w:rsid w:val="00F175FC"/>
    <w:rsid w:val="00F2024A"/>
    <w:rsid w:val="00F2060A"/>
    <w:rsid w:val="00F2212B"/>
    <w:rsid w:val="00F2513C"/>
    <w:rsid w:val="00F30F68"/>
    <w:rsid w:val="00F44801"/>
    <w:rsid w:val="00F45244"/>
    <w:rsid w:val="00F47E38"/>
    <w:rsid w:val="00F505FB"/>
    <w:rsid w:val="00F53DA7"/>
    <w:rsid w:val="00F5606D"/>
    <w:rsid w:val="00F64C5E"/>
    <w:rsid w:val="00F66E6C"/>
    <w:rsid w:val="00F70F34"/>
    <w:rsid w:val="00F71C03"/>
    <w:rsid w:val="00F73A4E"/>
    <w:rsid w:val="00F747B3"/>
    <w:rsid w:val="00F84C58"/>
    <w:rsid w:val="00F85660"/>
    <w:rsid w:val="00F962E2"/>
    <w:rsid w:val="00F96A7E"/>
    <w:rsid w:val="00F97E02"/>
    <w:rsid w:val="00FA1486"/>
    <w:rsid w:val="00FA480B"/>
    <w:rsid w:val="00FA6DAA"/>
    <w:rsid w:val="00FB3079"/>
    <w:rsid w:val="00FB51A0"/>
    <w:rsid w:val="00FC1422"/>
    <w:rsid w:val="00FC36D7"/>
    <w:rsid w:val="00FC3E1E"/>
    <w:rsid w:val="00FD08EC"/>
    <w:rsid w:val="00FE5CC3"/>
    <w:rsid w:val="00FF6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D1EE"/>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4EC0"/>
    <w:pPr>
      <w:spacing w:after="120" w:line="240" w:lineRule="auto"/>
    </w:pPr>
  </w:style>
  <w:style w:type="paragraph" w:styleId="Kop1">
    <w:name w:val="heading 1"/>
    <w:basedOn w:val="Standaard"/>
    <w:next w:val="Standaard"/>
    <w:link w:val="Kop1Char"/>
    <w:uiPriority w:val="9"/>
    <w:qFormat/>
    <w:rsid w:val="005B4EC0"/>
    <w:pPr>
      <w:keepNext/>
      <w:keepLines/>
      <w:spacing w:before="12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5B4EC0"/>
    <w:pPr>
      <w:keepNext/>
      <w:keepLines/>
      <w:spacing w:before="120" w:after="0"/>
      <w:outlineLvl w:val="1"/>
    </w:pPr>
    <w:rPr>
      <w:rFonts w:asciiTheme="majorHAnsi" w:eastAsiaTheme="majorEastAsia" w:hAnsiTheme="majorHAnsi" w:cstheme="majorBidi"/>
      <w:b/>
      <w:sz w:val="28"/>
      <w:szCs w:val="26"/>
    </w:rPr>
  </w:style>
  <w:style w:type="paragraph" w:styleId="Kop3">
    <w:name w:val="heading 3"/>
    <w:basedOn w:val="Standaard"/>
    <w:next w:val="Standaard"/>
    <w:link w:val="Kop3Char"/>
    <w:uiPriority w:val="9"/>
    <w:semiHidden/>
    <w:unhideWhenUsed/>
    <w:rsid w:val="00396975"/>
    <w:pPr>
      <w:keepNext/>
      <w:keepLines/>
      <w:numPr>
        <w:ilvl w:val="2"/>
        <w:numId w:val="2"/>
      </w:numPr>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semiHidden/>
    <w:unhideWhenUsed/>
    <w:qFormat/>
    <w:rsid w:val="00396975"/>
    <w:pPr>
      <w:keepNext/>
      <w:keepLines/>
      <w:numPr>
        <w:ilvl w:val="3"/>
        <w:numId w:val="2"/>
      </w:numPr>
      <w:spacing w:before="40" w:after="0"/>
      <w:outlineLvl w:val="3"/>
    </w:pPr>
    <w:rPr>
      <w:rFonts w:asciiTheme="majorHAnsi" w:eastAsiaTheme="majorEastAsia" w:hAnsiTheme="majorHAnsi" w:cstheme="majorBidi"/>
      <w:i/>
      <w:iCs/>
      <w:color w:val="5F5F5F" w:themeColor="accent1" w:themeShade="BF"/>
    </w:rPr>
  </w:style>
  <w:style w:type="paragraph" w:styleId="Kop5">
    <w:name w:val="heading 5"/>
    <w:basedOn w:val="Standaard"/>
    <w:next w:val="Standaard"/>
    <w:link w:val="Kop5Char"/>
    <w:uiPriority w:val="9"/>
    <w:semiHidden/>
    <w:unhideWhenUsed/>
    <w:qFormat/>
    <w:rsid w:val="00396975"/>
    <w:pPr>
      <w:keepNext/>
      <w:keepLines/>
      <w:numPr>
        <w:ilvl w:val="4"/>
        <w:numId w:val="2"/>
      </w:numPr>
      <w:spacing w:before="40" w:after="0"/>
      <w:outlineLvl w:val="4"/>
    </w:pPr>
    <w:rPr>
      <w:rFonts w:asciiTheme="majorHAnsi" w:eastAsiaTheme="majorEastAsia" w:hAnsiTheme="majorHAnsi" w:cstheme="majorBidi"/>
      <w:color w:val="5F5F5F" w:themeColor="accent1" w:themeShade="BF"/>
    </w:rPr>
  </w:style>
  <w:style w:type="paragraph" w:styleId="Kop6">
    <w:name w:val="heading 6"/>
    <w:basedOn w:val="Standaard"/>
    <w:next w:val="Standaard"/>
    <w:link w:val="Kop6Char"/>
    <w:uiPriority w:val="9"/>
    <w:semiHidden/>
    <w:unhideWhenUsed/>
    <w:qFormat/>
    <w:rsid w:val="00396975"/>
    <w:pPr>
      <w:keepNext/>
      <w:keepLines/>
      <w:numPr>
        <w:ilvl w:val="5"/>
        <w:numId w:val="2"/>
      </w:numPr>
      <w:spacing w:before="40" w:after="0"/>
      <w:outlineLvl w:val="5"/>
    </w:pPr>
    <w:rPr>
      <w:rFonts w:asciiTheme="majorHAnsi" w:eastAsiaTheme="majorEastAsia" w:hAnsiTheme="majorHAnsi" w:cstheme="majorBidi"/>
      <w:color w:val="3F3F3F" w:themeColor="accent1" w:themeShade="7F"/>
    </w:rPr>
  </w:style>
  <w:style w:type="paragraph" w:styleId="Kop7">
    <w:name w:val="heading 7"/>
    <w:basedOn w:val="Standaard"/>
    <w:next w:val="Standaard"/>
    <w:link w:val="Kop7Char"/>
    <w:uiPriority w:val="9"/>
    <w:semiHidden/>
    <w:unhideWhenUsed/>
    <w:qFormat/>
    <w:rsid w:val="00396975"/>
    <w:pPr>
      <w:keepNext/>
      <w:keepLines/>
      <w:numPr>
        <w:ilvl w:val="6"/>
        <w:numId w:val="2"/>
      </w:numPr>
      <w:spacing w:before="40" w:after="0"/>
      <w:outlineLvl w:val="6"/>
    </w:pPr>
    <w:rPr>
      <w:rFonts w:asciiTheme="majorHAnsi" w:eastAsiaTheme="majorEastAsia" w:hAnsiTheme="majorHAnsi" w:cstheme="majorBidi"/>
      <w:i/>
      <w:iCs/>
      <w:color w:val="3F3F3F" w:themeColor="accent1" w:themeShade="7F"/>
    </w:rPr>
  </w:style>
  <w:style w:type="paragraph" w:styleId="Kop8">
    <w:name w:val="heading 8"/>
    <w:basedOn w:val="Standaard"/>
    <w:next w:val="Standaard"/>
    <w:link w:val="Kop8Char"/>
    <w:uiPriority w:val="9"/>
    <w:semiHidden/>
    <w:unhideWhenUsed/>
    <w:qFormat/>
    <w:rsid w:val="0039697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697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6C3BD5"/>
    <w:pPr>
      <w:spacing w:before="360" w:after="100"/>
    </w:pPr>
    <w:rPr>
      <w:b/>
      <w:szCs w:val="24"/>
    </w:rPr>
  </w:style>
  <w:style w:type="paragraph" w:styleId="Koptekst">
    <w:name w:val="header"/>
    <w:basedOn w:val="Standaard"/>
    <w:link w:val="KoptekstChar"/>
    <w:uiPriority w:val="99"/>
    <w:unhideWhenUsed/>
    <w:rsid w:val="00945EEC"/>
    <w:pPr>
      <w:tabs>
        <w:tab w:val="center" w:pos="4536"/>
        <w:tab w:val="right" w:pos="9072"/>
      </w:tabs>
      <w:spacing w:after="0"/>
    </w:pPr>
  </w:style>
  <w:style w:type="character" w:customStyle="1" w:styleId="TussentitelChar">
    <w:name w:val="Tussentitel Char"/>
    <w:basedOn w:val="Standaardalinea-lettertype"/>
    <w:link w:val="Tussentitel"/>
    <w:rsid w:val="006C3BD5"/>
    <w:rPr>
      <w:b/>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89165F"/>
    <w:pPr>
      <w:spacing w:after="0" w:line="360" w:lineRule="auto"/>
      <w:contextualSpacing/>
      <w:jc w:val="center"/>
    </w:pPr>
    <w:rPr>
      <w:rFonts w:asciiTheme="majorHAnsi" w:eastAsiaTheme="majorEastAsia" w:hAnsiTheme="majorHAnsi" w:cstheme="majorBidi"/>
      <w:b/>
      <w:spacing w:val="-10"/>
      <w:kern w:val="28"/>
      <w:sz w:val="72"/>
      <w:szCs w:val="56"/>
    </w:rPr>
  </w:style>
  <w:style w:type="character" w:customStyle="1" w:styleId="TitelChar">
    <w:name w:val="Titel Char"/>
    <w:basedOn w:val="Standaardalinea-lettertype"/>
    <w:link w:val="Titel"/>
    <w:uiPriority w:val="10"/>
    <w:rsid w:val="0089165F"/>
    <w:rPr>
      <w:rFonts w:asciiTheme="majorHAnsi" w:eastAsiaTheme="majorEastAsia" w:hAnsiTheme="majorHAnsi" w:cstheme="majorBidi"/>
      <w:b/>
      <w:spacing w:val="-10"/>
      <w:kern w:val="28"/>
      <w:sz w:val="72"/>
      <w:szCs w:val="56"/>
    </w:rPr>
  </w:style>
  <w:style w:type="character" w:customStyle="1" w:styleId="Kop1Char">
    <w:name w:val="Kop 1 Char"/>
    <w:basedOn w:val="Standaardalinea-lettertype"/>
    <w:link w:val="Kop1"/>
    <w:uiPriority w:val="9"/>
    <w:rsid w:val="005B4EC0"/>
    <w:rPr>
      <w:rFonts w:asciiTheme="majorHAnsi" w:eastAsiaTheme="majorEastAsia" w:hAnsiTheme="majorHAnsi" w:cstheme="majorBidi"/>
      <w:b/>
      <w:sz w:val="36"/>
      <w:szCs w:val="32"/>
    </w:rPr>
  </w:style>
  <w:style w:type="paragraph" w:styleId="Ondertitel">
    <w:name w:val="Subtitle"/>
    <w:basedOn w:val="Standaard"/>
    <w:next w:val="Standaard"/>
    <w:link w:val="OndertitelChar"/>
    <w:uiPriority w:val="11"/>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5B4EC0"/>
    <w:rPr>
      <w:rFonts w:asciiTheme="majorHAnsi" w:eastAsiaTheme="majorEastAsia" w:hAnsiTheme="majorHAnsi" w:cstheme="majorBidi"/>
      <w:b/>
      <w:sz w:val="28"/>
      <w:szCs w:val="26"/>
    </w:rPr>
  </w:style>
  <w:style w:type="paragraph" w:styleId="Normaalweb">
    <w:name w:val="Normal (Web)"/>
    <w:basedOn w:val="Standaard"/>
    <w:uiPriority w:val="99"/>
    <w:unhideWhenUsed/>
    <w:rsid w:val="00396975"/>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semiHidden/>
    <w:rsid w:val="00396975"/>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semiHidden/>
    <w:rsid w:val="00396975"/>
    <w:rPr>
      <w:rFonts w:asciiTheme="majorHAnsi" w:eastAsiaTheme="majorEastAsia" w:hAnsiTheme="majorHAnsi" w:cstheme="majorBidi"/>
      <w:i/>
      <w:iCs/>
      <w:color w:val="5F5F5F" w:themeColor="accent1" w:themeShade="BF"/>
    </w:rPr>
  </w:style>
  <w:style w:type="character" w:customStyle="1" w:styleId="Kop5Char">
    <w:name w:val="Kop 5 Char"/>
    <w:basedOn w:val="Standaardalinea-lettertype"/>
    <w:link w:val="Kop5"/>
    <w:uiPriority w:val="9"/>
    <w:semiHidden/>
    <w:rsid w:val="00396975"/>
    <w:rPr>
      <w:rFonts w:asciiTheme="majorHAnsi" w:eastAsiaTheme="majorEastAsia" w:hAnsiTheme="majorHAnsi" w:cstheme="majorBidi"/>
      <w:color w:val="5F5F5F" w:themeColor="accent1" w:themeShade="BF"/>
    </w:rPr>
  </w:style>
  <w:style w:type="character" w:customStyle="1" w:styleId="Kop6Char">
    <w:name w:val="Kop 6 Char"/>
    <w:basedOn w:val="Standaardalinea-lettertype"/>
    <w:link w:val="Kop6"/>
    <w:uiPriority w:val="9"/>
    <w:semiHidden/>
    <w:rsid w:val="00396975"/>
    <w:rPr>
      <w:rFonts w:asciiTheme="majorHAnsi" w:eastAsiaTheme="majorEastAsia" w:hAnsiTheme="majorHAnsi" w:cstheme="majorBidi"/>
      <w:color w:val="3F3F3F" w:themeColor="accent1" w:themeShade="7F"/>
    </w:rPr>
  </w:style>
  <w:style w:type="character" w:customStyle="1" w:styleId="Kop7Char">
    <w:name w:val="Kop 7 Char"/>
    <w:basedOn w:val="Standaardalinea-lettertype"/>
    <w:link w:val="Kop7"/>
    <w:uiPriority w:val="9"/>
    <w:semiHidden/>
    <w:rsid w:val="00396975"/>
    <w:rPr>
      <w:rFonts w:asciiTheme="majorHAnsi" w:eastAsiaTheme="majorEastAsia" w:hAnsiTheme="majorHAnsi" w:cstheme="majorBidi"/>
      <w:i/>
      <w:iCs/>
      <w:color w:val="3F3F3F" w:themeColor="accent1" w:themeShade="7F"/>
    </w:rPr>
  </w:style>
  <w:style w:type="character" w:customStyle="1" w:styleId="Kop8Char">
    <w:name w:val="Kop 8 Char"/>
    <w:basedOn w:val="Standaardalinea-lettertype"/>
    <w:link w:val="Kop8"/>
    <w:uiPriority w:val="9"/>
    <w:semiHidden/>
    <w:rsid w:val="0039697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96975"/>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rsid w:val="00396975"/>
    <w:pPr>
      <w:spacing w:line="259" w:lineRule="auto"/>
      <w:outlineLvl w:val="9"/>
    </w:pPr>
    <w:rPr>
      <w:b w:val="0"/>
      <w:color w:val="5F5F5F" w:themeColor="accent1" w:themeShade="BF"/>
      <w:sz w:val="32"/>
      <w:lang w:eastAsia="nl-BE"/>
    </w:rPr>
  </w:style>
  <w:style w:type="paragraph" w:styleId="Inhopg1">
    <w:name w:val="toc 1"/>
    <w:basedOn w:val="Standaard"/>
    <w:next w:val="Standaard"/>
    <w:autoRedefine/>
    <w:uiPriority w:val="39"/>
    <w:unhideWhenUsed/>
    <w:rsid w:val="00396975"/>
    <w:pPr>
      <w:spacing w:after="100"/>
    </w:pPr>
  </w:style>
  <w:style w:type="character" w:styleId="Hyperlink">
    <w:name w:val="Hyperlink"/>
    <w:basedOn w:val="Standaardalinea-lettertype"/>
    <w:uiPriority w:val="99"/>
    <w:unhideWhenUsed/>
    <w:rsid w:val="00396975"/>
    <w:rPr>
      <w:color w:val="000000" w:themeColor="hyperlink"/>
      <w:u w:val="single"/>
    </w:rPr>
  </w:style>
  <w:style w:type="paragraph" w:customStyle="1" w:styleId="Stijl1">
    <w:name w:val="Stijl1"/>
    <w:basedOn w:val="Kop2"/>
    <w:rsid w:val="0089165F"/>
    <w:pPr>
      <w:numPr>
        <w:ilvl w:val="1"/>
        <w:numId w:val="2"/>
      </w:numPr>
    </w:pPr>
    <w:rPr>
      <w:lang w:val="nl-NL"/>
    </w:rPr>
  </w:style>
  <w:style w:type="paragraph" w:styleId="Lijstalinea">
    <w:name w:val="List Paragraph"/>
    <w:basedOn w:val="Standaard"/>
    <w:uiPriority w:val="34"/>
    <w:rsid w:val="0004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03202816">
      <w:bodyDiv w:val="1"/>
      <w:marLeft w:val="0"/>
      <w:marRight w:val="0"/>
      <w:marTop w:val="0"/>
      <w:marBottom w:val="0"/>
      <w:divBdr>
        <w:top w:val="none" w:sz="0" w:space="0" w:color="auto"/>
        <w:left w:val="none" w:sz="0" w:space="0" w:color="auto"/>
        <w:bottom w:val="none" w:sz="0" w:space="0" w:color="auto"/>
        <w:right w:val="none" w:sz="0" w:space="0" w:color="auto"/>
      </w:divBdr>
    </w:div>
    <w:div w:id="19438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A6B1-FECE-42FC-9FC6-EFE725DB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Blanco document.dotx</Template>
  <TotalTime>1186</TotalTime>
  <Pages>5</Pages>
  <Words>2429</Words>
  <Characters>13364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Daenen</dc:creator>
  <cp:lastModifiedBy>shania stassen</cp:lastModifiedBy>
  <cp:revision>665</cp:revision>
  <cp:lastPrinted>2013-10-15T08:58:00Z</cp:lastPrinted>
  <dcterms:created xsi:type="dcterms:W3CDTF">2021-10-21T07:44:00Z</dcterms:created>
  <dcterms:modified xsi:type="dcterms:W3CDTF">2022-11-06T09:04:00Z</dcterms:modified>
</cp:coreProperties>
</file>